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9662C5">
        <w:rPr>
          <w:rFonts w:cs="Arial"/>
          <w:sz w:val="56"/>
        </w:rPr>
        <w:t>7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E33FB6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E33FB6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9662C5">
              <w:rPr>
                <w:b w:val="0"/>
              </w:rPr>
              <w:t>7</w:t>
            </w:r>
            <w:r>
              <w:rPr>
                <w:b w:val="0"/>
              </w:rPr>
              <w:t xml:space="preserve"> – Assignment </w:t>
            </w:r>
            <w:r w:rsidR="00E33FB6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E33FB6">
            <w:r>
              <w:rPr>
                <w:b/>
              </w:rPr>
              <w:t xml:space="preserve">Session </w:t>
            </w:r>
            <w:r w:rsidR="009662C5">
              <w:rPr>
                <w:b/>
              </w:rPr>
              <w:t>7</w:t>
            </w:r>
            <w:r>
              <w:rPr>
                <w:b/>
              </w:rPr>
              <w:t xml:space="preserve"> – Assignment </w:t>
            </w:r>
            <w:r w:rsidR="00E33FB6">
              <w:rPr>
                <w:b/>
              </w:rPr>
              <w:t>2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4B15BC" w:rsidP="009662C5">
            <w:r>
              <w:t>2</w:t>
            </w:r>
            <w:r w:rsidR="009662C5">
              <w:t>1</w:t>
            </w:r>
            <w:r w:rsidR="00176E26">
              <w:t>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3768005"/>
      <w:r>
        <w:t>Contents</w:t>
      </w:r>
      <w:bookmarkStart w:id="2" w:name="_GoBack"/>
      <w:bookmarkEnd w:id="0"/>
      <w:bookmarkEnd w:id="1"/>
      <w:bookmarkEnd w:id="2"/>
    </w:p>
    <w:p w:rsidR="00496CEC" w:rsidRDefault="00496CEC"/>
    <w:p w:rsidR="00447D33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768005" w:history="1">
        <w:r w:rsidR="00447D33" w:rsidRPr="00830689">
          <w:rPr>
            <w:rStyle w:val="Hyperlink"/>
            <w:noProof/>
          </w:rPr>
          <w:t>Contents</w:t>
        </w:r>
        <w:r w:rsidR="00447D33">
          <w:rPr>
            <w:noProof/>
            <w:webHidden/>
          </w:rPr>
          <w:tab/>
        </w:r>
        <w:r w:rsidR="00447D33">
          <w:rPr>
            <w:noProof/>
            <w:webHidden/>
          </w:rPr>
          <w:fldChar w:fldCharType="begin"/>
        </w:r>
        <w:r w:rsidR="00447D33">
          <w:rPr>
            <w:noProof/>
            <w:webHidden/>
          </w:rPr>
          <w:instrText xml:space="preserve"> PAGEREF _Toc493768005 \h </w:instrText>
        </w:r>
        <w:r w:rsidR="00447D33">
          <w:rPr>
            <w:noProof/>
            <w:webHidden/>
          </w:rPr>
        </w:r>
        <w:r w:rsidR="00447D33">
          <w:rPr>
            <w:noProof/>
            <w:webHidden/>
          </w:rPr>
          <w:fldChar w:fldCharType="separate"/>
        </w:r>
        <w:r w:rsidR="00447D33">
          <w:rPr>
            <w:noProof/>
            <w:webHidden/>
          </w:rPr>
          <w:t>2</w:t>
        </w:r>
        <w:r w:rsidR="00447D33">
          <w:rPr>
            <w:noProof/>
            <w:webHidden/>
          </w:rPr>
          <w:fldChar w:fldCharType="end"/>
        </w:r>
      </w:hyperlink>
    </w:p>
    <w:p w:rsidR="00447D33" w:rsidRDefault="00447D33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768006" w:history="1">
        <w:r w:rsidRPr="00830689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7D33" w:rsidRDefault="00447D33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768007" w:history="1">
        <w:r w:rsidRPr="0083068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30689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D33" w:rsidRDefault="00447D33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768008" w:history="1">
        <w:r w:rsidRPr="0083068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30689">
          <w:rPr>
            <w:rStyle w:val="Hyperlink"/>
            <w:noProof/>
          </w:rPr>
          <w:t>Create Table and Load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D33" w:rsidRDefault="00447D33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768009" w:history="1">
        <w:r w:rsidRPr="0083068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30689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7D33" w:rsidRDefault="00447D33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768010" w:history="1">
        <w:r w:rsidRPr="0083068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30689">
          <w:rPr>
            <w:rStyle w:val="Hyperlink"/>
            <w:noProof/>
          </w:rPr>
          <w:t>medals won by each country in swimming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7D33" w:rsidRDefault="00447D33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768011" w:history="1">
        <w:r w:rsidRPr="0083068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30689">
          <w:rPr>
            <w:rStyle w:val="Hyperlink"/>
            <w:noProof/>
          </w:rPr>
          <w:t>Number of medals that India won year wise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D33" w:rsidRDefault="00447D33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768012" w:history="1">
        <w:r w:rsidRPr="0083068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30689">
          <w:rPr>
            <w:rStyle w:val="Hyperlink"/>
            <w:noProof/>
          </w:rPr>
          <w:t>Total number of medals each country won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D33" w:rsidRDefault="00447D33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768013" w:history="1">
        <w:r w:rsidRPr="00830689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30689">
          <w:rPr>
            <w:rStyle w:val="Hyperlink"/>
            <w:noProof/>
          </w:rPr>
          <w:t>Number of gold medals each country won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D33" w:rsidRDefault="00447D33">
      <w:pPr>
        <w:pStyle w:val="TOC3"/>
        <w:tabs>
          <w:tab w:val="left" w:pos="1200"/>
          <w:tab w:val="right" w:leader="dot" w:pos="104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93768014" w:history="1">
        <w:r w:rsidRPr="00830689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30689">
          <w:rPr>
            <w:rStyle w:val="Hyperlink"/>
            <w:noProof/>
          </w:rPr>
          <w:t>Enhanced to show only countries that have won a medal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D33" w:rsidRDefault="00447D33">
      <w:pPr>
        <w:pStyle w:val="TOC3"/>
        <w:tabs>
          <w:tab w:val="left" w:pos="1200"/>
          <w:tab w:val="right" w:leader="dot" w:pos="104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93768015" w:history="1">
        <w:r w:rsidRPr="00830689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30689">
          <w:rPr>
            <w:rStyle w:val="Hyperlink"/>
            <w:noProof/>
          </w:rPr>
          <w:t>Another enhancement show in order of most gold medals won.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3768006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4B15BC" w:rsidP="009662C5">
            <w:pPr>
              <w:jc w:val="left"/>
            </w:pPr>
            <w:r>
              <w:t>2</w:t>
            </w:r>
            <w:r w:rsidR="009662C5">
              <w:t>1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3768007"/>
      <w:r w:rsidR="00DB4D2F">
        <w:lastRenderedPageBreak/>
        <w:t>Problem Statement</w:t>
      </w:r>
      <w:bookmarkEnd w:id="6"/>
    </w:p>
    <w:p w:rsidR="00E33FB6" w:rsidRDefault="00E33FB6" w:rsidP="00E33FB6">
      <w:pPr>
        <w:jc w:val="left"/>
      </w:pPr>
      <w:r>
        <w:t>1. Write a Hive program to find the number of medals won by each country in swimming.</w:t>
      </w:r>
    </w:p>
    <w:p w:rsidR="00E33FB6" w:rsidRDefault="00E33FB6" w:rsidP="00E33FB6">
      <w:pPr>
        <w:jc w:val="left"/>
      </w:pPr>
      <w:r>
        <w:t>2. Write a Hive program to find the number of medals that India won year wise.</w:t>
      </w:r>
    </w:p>
    <w:p w:rsidR="00E33FB6" w:rsidRDefault="00E33FB6" w:rsidP="00E33FB6">
      <w:pPr>
        <w:jc w:val="left"/>
      </w:pPr>
      <w:r>
        <w:t>3. Write a Hive Program to find the total number of medals each country won.</w:t>
      </w:r>
    </w:p>
    <w:p w:rsidR="00E33FB6" w:rsidRDefault="00E33FB6" w:rsidP="00E33FB6">
      <w:pPr>
        <w:jc w:val="left"/>
      </w:pPr>
      <w:r>
        <w:t>4. Write a Hive program to find the number of gold medals each country won.</w:t>
      </w:r>
    </w:p>
    <w:p w:rsidR="00E33FB6" w:rsidRDefault="00E33FB6" w:rsidP="00E33FB6">
      <w:pPr>
        <w:jc w:val="left"/>
      </w:pPr>
    </w:p>
    <w:p w:rsidR="00E33FB6" w:rsidRPr="00E33FB6" w:rsidRDefault="00E33FB6" w:rsidP="00E33FB6">
      <w:pPr>
        <w:jc w:val="left"/>
        <w:rPr>
          <w:b/>
        </w:rPr>
      </w:pPr>
      <w:r w:rsidRPr="00E33FB6">
        <w:rPr>
          <w:b/>
        </w:rPr>
        <w:t>Dataset set description</w:t>
      </w:r>
    </w:p>
    <w:p w:rsidR="00E33FB6" w:rsidRDefault="00E33FB6" w:rsidP="00E33FB6">
      <w:pPr>
        <w:jc w:val="left"/>
      </w:pPr>
    </w:p>
    <w:p w:rsidR="00E33FB6" w:rsidRDefault="00E33FB6" w:rsidP="00E33FB6">
      <w:pPr>
        <w:jc w:val="left"/>
      </w:pPr>
      <w:r>
        <w:t>The data set consists of the following fields.</w:t>
      </w:r>
    </w:p>
    <w:p w:rsidR="00E33FB6" w:rsidRDefault="00E33FB6" w:rsidP="00E33FB6">
      <w:pPr>
        <w:jc w:val="left"/>
      </w:pPr>
    </w:p>
    <w:p w:rsidR="00E33FB6" w:rsidRDefault="00E33FB6" w:rsidP="00E33FB6">
      <w:pPr>
        <w:pStyle w:val="ListParagraph"/>
        <w:numPr>
          <w:ilvl w:val="0"/>
          <w:numId w:val="47"/>
        </w:numPr>
        <w:jc w:val="left"/>
      </w:pPr>
      <w:r>
        <w:t>Athlete: This field consists of the athlete name</w:t>
      </w:r>
    </w:p>
    <w:p w:rsidR="00E33FB6" w:rsidRDefault="00E33FB6" w:rsidP="00E33FB6">
      <w:pPr>
        <w:pStyle w:val="ListParagraph"/>
        <w:numPr>
          <w:ilvl w:val="0"/>
          <w:numId w:val="47"/>
        </w:numPr>
        <w:jc w:val="left"/>
      </w:pPr>
      <w:r>
        <w:t>Age: This field consists of athlete ages</w:t>
      </w:r>
    </w:p>
    <w:p w:rsidR="00E33FB6" w:rsidRDefault="00E33FB6" w:rsidP="00E33FB6">
      <w:pPr>
        <w:pStyle w:val="ListParagraph"/>
        <w:numPr>
          <w:ilvl w:val="0"/>
          <w:numId w:val="47"/>
        </w:numPr>
        <w:jc w:val="left"/>
      </w:pPr>
      <w:r>
        <w:t>Country: This fields consists of the country names which participated in Olympics</w:t>
      </w:r>
    </w:p>
    <w:p w:rsidR="00E33FB6" w:rsidRDefault="00E33FB6" w:rsidP="00E33FB6">
      <w:pPr>
        <w:pStyle w:val="ListParagraph"/>
        <w:numPr>
          <w:ilvl w:val="0"/>
          <w:numId w:val="47"/>
        </w:numPr>
        <w:jc w:val="left"/>
      </w:pPr>
      <w:r>
        <w:t>Year: This field consists of the year</w:t>
      </w:r>
    </w:p>
    <w:p w:rsidR="00E33FB6" w:rsidRDefault="00E33FB6" w:rsidP="00E33FB6">
      <w:pPr>
        <w:pStyle w:val="ListParagraph"/>
        <w:numPr>
          <w:ilvl w:val="0"/>
          <w:numId w:val="47"/>
        </w:numPr>
        <w:jc w:val="left"/>
      </w:pPr>
      <w:r>
        <w:t>Closing Date: This field consists of the closing date of ceremony</w:t>
      </w:r>
    </w:p>
    <w:p w:rsidR="00E33FB6" w:rsidRDefault="00E33FB6" w:rsidP="00E33FB6">
      <w:pPr>
        <w:pStyle w:val="ListParagraph"/>
        <w:numPr>
          <w:ilvl w:val="0"/>
          <w:numId w:val="47"/>
        </w:numPr>
        <w:jc w:val="left"/>
      </w:pPr>
      <w:r>
        <w:t>Sport: Consists of the sports name</w:t>
      </w:r>
    </w:p>
    <w:p w:rsidR="00E33FB6" w:rsidRDefault="00E33FB6" w:rsidP="00E33FB6">
      <w:pPr>
        <w:pStyle w:val="ListParagraph"/>
        <w:numPr>
          <w:ilvl w:val="0"/>
          <w:numId w:val="47"/>
        </w:numPr>
        <w:jc w:val="left"/>
      </w:pPr>
      <w:r>
        <w:t>Gold Medals: No. of Gold medals</w:t>
      </w:r>
    </w:p>
    <w:p w:rsidR="00E33FB6" w:rsidRDefault="00E33FB6" w:rsidP="00E33FB6">
      <w:pPr>
        <w:pStyle w:val="ListParagraph"/>
        <w:numPr>
          <w:ilvl w:val="0"/>
          <w:numId w:val="47"/>
        </w:numPr>
        <w:jc w:val="left"/>
      </w:pPr>
      <w:r>
        <w:t>Silver Medals: No. of Silver medals</w:t>
      </w:r>
    </w:p>
    <w:p w:rsidR="00E33FB6" w:rsidRDefault="00E33FB6" w:rsidP="00E33FB6">
      <w:pPr>
        <w:pStyle w:val="ListParagraph"/>
        <w:numPr>
          <w:ilvl w:val="0"/>
          <w:numId w:val="47"/>
        </w:numPr>
        <w:jc w:val="left"/>
      </w:pPr>
      <w:r>
        <w:t>Bronze Medals: No. of Bronze medals</w:t>
      </w:r>
    </w:p>
    <w:p w:rsidR="00E33FB6" w:rsidRDefault="00E33FB6" w:rsidP="00E33FB6">
      <w:pPr>
        <w:pStyle w:val="ListParagraph"/>
        <w:numPr>
          <w:ilvl w:val="0"/>
          <w:numId w:val="47"/>
        </w:numPr>
        <w:jc w:val="left"/>
      </w:pPr>
      <w:r>
        <w:t>Total Medals: Consists of total no. of medals</w:t>
      </w:r>
    </w:p>
    <w:p w:rsidR="00E33FB6" w:rsidRDefault="00E33FB6" w:rsidP="00E33FB6">
      <w:pPr>
        <w:jc w:val="left"/>
      </w:pPr>
    </w:p>
    <w:p w:rsidR="00E33FB6" w:rsidRPr="00E33FB6" w:rsidRDefault="00E33FB6" w:rsidP="00E33FB6">
      <w:pPr>
        <w:jc w:val="left"/>
        <w:rPr>
          <w:b/>
        </w:rPr>
      </w:pPr>
      <w:r w:rsidRPr="00E33FB6">
        <w:rPr>
          <w:b/>
        </w:rPr>
        <w:t>Dataset (sample)</w:t>
      </w:r>
    </w:p>
    <w:p w:rsidR="00E33FB6" w:rsidRDefault="00E33FB6" w:rsidP="00E33FB6">
      <w:pPr>
        <w:jc w:val="left"/>
      </w:pPr>
    </w:p>
    <w:p w:rsidR="00E33FB6" w:rsidRDefault="00E33FB6" w:rsidP="00E33FB6">
      <w:pPr>
        <w:jc w:val="left"/>
      </w:pPr>
      <w:r>
        <w:t>Michael Phelps</w:t>
      </w:r>
      <w:r>
        <w:tab/>
        <w:t>23</w:t>
      </w:r>
      <w:r>
        <w:tab/>
        <w:t>United States</w:t>
      </w:r>
      <w:r>
        <w:tab/>
        <w:t>2008</w:t>
      </w:r>
      <w:r>
        <w:tab/>
        <w:t>08-24-08</w:t>
      </w:r>
      <w:r>
        <w:tab/>
        <w:t>Swimming</w:t>
      </w:r>
      <w:r>
        <w:tab/>
        <w:t>8</w:t>
      </w:r>
      <w:r>
        <w:tab/>
        <w:t>0</w:t>
      </w:r>
      <w:r>
        <w:tab/>
        <w:t>0</w:t>
      </w:r>
      <w:r>
        <w:tab/>
        <w:t>8</w:t>
      </w:r>
    </w:p>
    <w:p w:rsidR="00E33FB6" w:rsidRDefault="00E33FB6" w:rsidP="00E33FB6">
      <w:pPr>
        <w:jc w:val="left"/>
      </w:pPr>
      <w:r>
        <w:t>Michael Phelps</w:t>
      </w:r>
      <w:r>
        <w:tab/>
        <w:t>19</w:t>
      </w:r>
      <w:r>
        <w:tab/>
        <w:t>United States</w:t>
      </w:r>
      <w:r>
        <w:tab/>
        <w:t>2004</w:t>
      </w:r>
      <w:r>
        <w:tab/>
        <w:t>08-29-04</w:t>
      </w:r>
      <w:r>
        <w:tab/>
        <w:t>Swimming</w:t>
      </w:r>
      <w:r>
        <w:tab/>
        <w:t>6</w:t>
      </w:r>
      <w:r>
        <w:tab/>
        <w:t>0</w:t>
      </w:r>
      <w:r>
        <w:tab/>
        <w:t>2</w:t>
      </w:r>
      <w:r>
        <w:tab/>
        <w:t>8</w:t>
      </w:r>
    </w:p>
    <w:p w:rsidR="00E33FB6" w:rsidRDefault="00E33FB6" w:rsidP="00E33FB6">
      <w:pPr>
        <w:jc w:val="left"/>
      </w:pPr>
      <w:r>
        <w:t>Michael Phelps</w:t>
      </w:r>
      <w:r>
        <w:tab/>
        <w:t>27</w:t>
      </w:r>
      <w:r>
        <w:tab/>
        <w:t>United States</w:t>
      </w:r>
      <w:r>
        <w:tab/>
        <w:t>2012</w:t>
      </w:r>
      <w:r>
        <w:tab/>
        <w:t>08-12-12</w:t>
      </w:r>
      <w:r>
        <w:tab/>
        <w:t>Swimming</w:t>
      </w:r>
      <w:r>
        <w:tab/>
        <w:t>4</w:t>
      </w:r>
      <w:r>
        <w:tab/>
        <w:t>2</w:t>
      </w:r>
      <w:r>
        <w:tab/>
        <w:t>0</w:t>
      </w:r>
      <w:r>
        <w:tab/>
        <w:t>6</w:t>
      </w:r>
    </w:p>
    <w:p w:rsidR="00E33FB6" w:rsidRDefault="00E33FB6" w:rsidP="00E33FB6">
      <w:pPr>
        <w:jc w:val="left"/>
      </w:pPr>
      <w:r>
        <w:t>Natalie Coughlin</w:t>
      </w:r>
      <w:r>
        <w:tab/>
        <w:t>25</w:t>
      </w:r>
      <w:r>
        <w:tab/>
        <w:t>United States</w:t>
      </w:r>
      <w:r>
        <w:tab/>
        <w:t>2008</w:t>
      </w:r>
      <w:r>
        <w:tab/>
        <w:t>08-24-08</w:t>
      </w:r>
      <w:r>
        <w:tab/>
        <w:t>Swimming</w:t>
      </w:r>
      <w:r>
        <w:tab/>
        <w:t>1</w:t>
      </w:r>
      <w:r>
        <w:tab/>
        <w:t>2</w:t>
      </w:r>
      <w:r>
        <w:tab/>
        <w:t>3</w:t>
      </w:r>
      <w:r>
        <w:tab/>
        <w:t>6</w:t>
      </w:r>
    </w:p>
    <w:p w:rsidR="00E33FB6" w:rsidRDefault="00E33FB6" w:rsidP="00E33FB6">
      <w:pPr>
        <w:jc w:val="left"/>
      </w:pPr>
      <w:r>
        <w:t xml:space="preserve">Aleksey </w:t>
      </w:r>
      <w:proofErr w:type="spellStart"/>
      <w:r>
        <w:t>Nemov</w:t>
      </w:r>
      <w:proofErr w:type="spellEnd"/>
      <w:r>
        <w:tab/>
        <w:t>24</w:t>
      </w:r>
      <w:r>
        <w:tab/>
        <w:t>Russia</w:t>
      </w:r>
      <w:r>
        <w:tab/>
      </w:r>
      <w:r w:rsidR="002A4303">
        <w:tab/>
      </w:r>
      <w:r>
        <w:t>2000</w:t>
      </w:r>
      <w:r>
        <w:tab/>
        <w:t>10-01-00</w:t>
      </w:r>
      <w:r>
        <w:tab/>
        <w:t>Gymnastics</w:t>
      </w:r>
      <w:r>
        <w:tab/>
        <w:t>2</w:t>
      </w:r>
      <w:r>
        <w:tab/>
        <w:t>1</w:t>
      </w:r>
      <w:r>
        <w:tab/>
        <w:t>3</w:t>
      </w:r>
      <w:r>
        <w:tab/>
        <w:t>6</w:t>
      </w:r>
    </w:p>
    <w:p w:rsidR="00E33FB6" w:rsidRDefault="00E33FB6" w:rsidP="00E33FB6">
      <w:pPr>
        <w:jc w:val="left"/>
      </w:pPr>
      <w:r>
        <w:t>Alicia Coutts</w:t>
      </w:r>
      <w:r>
        <w:tab/>
        <w:t>24</w:t>
      </w:r>
      <w:r>
        <w:tab/>
        <w:t>Australia</w:t>
      </w:r>
      <w:r>
        <w:tab/>
        <w:t>2012</w:t>
      </w:r>
      <w:r>
        <w:tab/>
        <w:t>08-12-12</w:t>
      </w:r>
      <w:r>
        <w:tab/>
        <w:t>Swimming</w:t>
      </w:r>
      <w:r>
        <w:tab/>
        <w:t>1</w:t>
      </w:r>
      <w:r>
        <w:tab/>
        <w:t>3</w:t>
      </w:r>
      <w:r>
        <w:tab/>
        <w:t>1</w:t>
      </w:r>
      <w:r>
        <w:tab/>
        <w:t>5</w:t>
      </w:r>
    </w:p>
    <w:p w:rsidR="00E33FB6" w:rsidRDefault="00E33FB6" w:rsidP="00E33FB6">
      <w:pPr>
        <w:jc w:val="left"/>
      </w:pPr>
      <w:r>
        <w:t>Missy Franklin</w:t>
      </w:r>
      <w:r>
        <w:tab/>
        <w:t>17</w:t>
      </w:r>
      <w:r>
        <w:tab/>
        <w:t>United States</w:t>
      </w:r>
      <w:r>
        <w:tab/>
        <w:t>2012</w:t>
      </w:r>
      <w:r>
        <w:tab/>
        <w:t>08-12-12</w:t>
      </w:r>
      <w:r>
        <w:tab/>
        <w:t>Swimming</w:t>
      </w:r>
      <w:r>
        <w:tab/>
        <w:t>4</w:t>
      </w:r>
      <w:r>
        <w:tab/>
        <w:t>0</w:t>
      </w:r>
      <w:r>
        <w:tab/>
        <w:t>1</w:t>
      </w:r>
      <w:r>
        <w:tab/>
        <w:t>5</w:t>
      </w:r>
    </w:p>
    <w:p w:rsidR="00E33FB6" w:rsidRDefault="00E33FB6" w:rsidP="00E33FB6">
      <w:pPr>
        <w:jc w:val="left"/>
      </w:pPr>
      <w:r>
        <w:t xml:space="preserve">Ryan </w:t>
      </w:r>
      <w:proofErr w:type="spellStart"/>
      <w:r>
        <w:t>Lochte</w:t>
      </w:r>
      <w:proofErr w:type="spellEnd"/>
      <w:r>
        <w:tab/>
        <w:t>27</w:t>
      </w:r>
      <w:r>
        <w:tab/>
        <w:t>United States</w:t>
      </w:r>
      <w:r>
        <w:tab/>
        <w:t>2012</w:t>
      </w:r>
      <w:r>
        <w:tab/>
        <w:t>08-12-12</w:t>
      </w:r>
      <w:r>
        <w:tab/>
        <w:t>Swimming</w:t>
      </w:r>
      <w:r>
        <w:tab/>
        <w:t>2</w:t>
      </w:r>
      <w:r>
        <w:tab/>
        <w:t>2</w:t>
      </w:r>
      <w:r>
        <w:tab/>
        <w:t>1</w:t>
      </w:r>
      <w:r>
        <w:tab/>
        <w:t>5</w:t>
      </w:r>
    </w:p>
    <w:p w:rsidR="00E33FB6" w:rsidRDefault="00E33FB6" w:rsidP="00E33FB6">
      <w:pPr>
        <w:jc w:val="left"/>
      </w:pPr>
    </w:p>
    <w:p w:rsidR="00ED2444" w:rsidRDefault="00447D33" w:rsidP="00ED2444">
      <w:pPr>
        <w:pStyle w:val="Heading1"/>
      </w:pPr>
      <w:bookmarkStart w:id="7" w:name="_Toc493768008"/>
      <w:r>
        <w:t xml:space="preserve">Create Table and </w:t>
      </w:r>
      <w:r w:rsidR="002A4303">
        <w:t>Load Data</w:t>
      </w:r>
      <w:bookmarkEnd w:id="7"/>
    </w:p>
    <w:p w:rsidR="002A4303" w:rsidRDefault="002A4303" w:rsidP="002A4303">
      <w:r>
        <w:t xml:space="preserve">CREATE TABLE </w:t>
      </w:r>
      <w:proofErr w:type="spellStart"/>
      <w:r>
        <w:t>olympic_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athelete</w:t>
      </w:r>
      <w:proofErr w:type="spellEnd"/>
      <w:r>
        <w:t xml:space="preserve">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int,closing_date</w:t>
      </w:r>
      <w:proofErr w:type="spellEnd"/>
      <w:r>
        <w:t xml:space="preserve"> date,</w:t>
      </w:r>
    </w:p>
    <w:p w:rsidR="002A4303" w:rsidRDefault="002A4303" w:rsidP="002A4303">
      <w:r>
        <w:t xml:space="preserve">   </w:t>
      </w:r>
      <w:proofErr w:type="gramStart"/>
      <w:r>
        <w:t>sport</w:t>
      </w:r>
      <w:proofErr w:type="gramEnd"/>
      <w:r>
        <w:t xml:space="preserve"> </w:t>
      </w:r>
      <w:proofErr w:type="spellStart"/>
      <w:r>
        <w:t>string,gold</w:t>
      </w:r>
      <w:proofErr w:type="spellEnd"/>
      <w:r>
        <w:t xml:space="preserve"> </w:t>
      </w:r>
      <w:proofErr w:type="spellStart"/>
      <w:r>
        <w:t>int,silver</w:t>
      </w:r>
      <w:proofErr w:type="spellEnd"/>
      <w:r>
        <w:t xml:space="preserve"> </w:t>
      </w:r>
      <w:proofErr w:type="spellStart"/>
      <w:r>
        <w:t>int,bronze</w:t>
      </w:r>
      <w:proofErr w:type="spellEnd"/>
      <w:r>
        <w:t xml:space="preserve"> </w:t>
      </w:r>
      <w:proofErr w:type="spellStart"/>
      <w:r>
        <w:t>int,tot_medal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2A4303" w:rsidRDefault="002A4303" w:rsidP="002A4303">
      <w:r>
        <w:t xml:space="preserve">   </w:t>
      </w:r>
      <w:proofErr w:type="gramStart"/>
      <w:r>
        <w:t>row</w:t>
      </w:r>
      <w:proofErr w:type="gramEnd"/>
      <w:r>
        <w:t xml:space="preserve"> format delimited fields</w:t>
      </w:r>
    </w:p>
    <w:p w:rsidR="002A4303" w:rsidRDefault="002A4303" w:rsidP="002A4303">
      <w:r>
        <w:t xml:space="preserve">   </w:t>
      </w:r>
      <w:proofErr w:type="gramStart"/>
      <w:r>
        <w:t>terminated</w:t>
      </w:r>
      <w:proofErr w:type="gramEnd"/>
      <w:r>
        <w:t xml:space="preserve"> by '\t';</w:t>
      </w:r>
    </w:p>
    <w:p w:rsidR="002A4303" w:rsidRDefault="002A4303" w:rsidP="002A4303"/>
    <w:p w:rsidR="002A4303" w:rsidRDefault="002A4303" w:rsidP="002A4303">
      <w:proofErr w:type="gramStart"/>
      <w:r>
        <w:t>hive</w:t>
      </w:r>
      <w:proofErr w:type="gramEnd"/>
      <w:r>
        <w:t xml:space="preserve">&gt; 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acadgild</w:t>
      </w:r>
      <w:proofErr w:type="spellEnd"/>
      <w:r>
        <w:t xml:space="preserve">/Datasets/olympix_data.csv' into table </w:t>
      </w:r>
      <w:proofErr w:type="spellStart"/>
      <w:r>
        <w:t>olympic_data</w:t>
      </w:r>
      <w:proofErr w:type="spellEnd"/>
      <w:r>
        <w:t>;</w:t>
      </w:r>
    </w:p>
    <w:p w:rsidR="002A4303" w:rsidRDefault="002A4303" w:rsidP="002A4303">
      <w:r>
        <w:t xml:space="preserve"> </w:t>
      </w:r>
    </w:p>
    <w:p w:rsidR="002A4303" w:rsidRDefault="002A4303" w:rsidP="002A4303">
      <w:r>
        <w:t>Test data is loaded.</w:t>
      </w:r>
    </w:p>
    <w:p w:rsidR="002A4303" w:rsidRDefault="002A4303" w:rsidP="002A4303"/>
    <w:p w:rsidR="002A4303" w:rsidRPr="002A4303" w:rsidRDefault="002A4303" w:rsidP="002A4303">
      <w:pPr>
        <w:rPr>
          <w:sz w:val="16"/>
        </w:rPr>
      </w:pPr>
      <w:proofErr w:type="gramStart"/>
      <w:r w:rsidRPr="002A4303">
        <w:rPr>
          <w:sz w:val="16"/>
        </w:rPr>
        <w:t>hive</w:t>
      </w:r>
      <w:proofErr w:type="gramEnd"/>
      <w:r w:rsidRPr="002A4303">
        <w:rPr>
          <w:sz w:val="16"/>
        </w:rPr>
        <w:t xml:space="preserve"> (Demo)&gt; select * from </w:t>
      </w:r>
      <w:proofErr w:type="spellStart"/>
      <w:r w:rsidRPr="002A4303">
        <w:rPr>
          <w:sz w:val="16"/>
        </w:rPr>
        <w:t>olympic_data</w:t>
      </w:r>
      <w:proofErr w:type="spellEnd"/>
      <w:r w:rsidRPr="002A4303">
        <w:rPr>
          <w:sz w:val="16"/>
        </w:rPr>
        <w:t xml:space="preserve"> limit 5;</w:t>
      </w:r>
    </w:p>
    <w:p w:rsidR="002A4303" w:rsidRPr="002A4303" w:rsidRDefault="002A4303" w:rsidP="002A4303">
      <w:pPr>
        <w:rPr>
          <w:sz w:val="16"/>
        </w:rPr>
      </w:pPr>
      <w:r w:rsidRPr="002A4303">
        <w:rPr>
          <w:sz w:val="16"/>
        </w:rPr>
        <w:t>OK</w:t>
      </w:r>
    </w:p>
    <w:p w:rsidR="002A4303" w:rsidRPr="002A4303" w:rsidRDefault="002A4303" w:rsidP="002A4303">
      <w:pPr>
        <w:rPr>
          <w:sz w:val="16"/>
        </w:rPr>
      </w:pPr>
      <w:r w:rsidRPr="002A4303">
        <w:rPr>
          <w:sz w:val="16"/>
        </w:rPr>
        <w:t xml:space="preserve">Michael </w:t>
      </w:r>
      <w:proofErr w:type="gramStart"/>
      <w:r w:rsidRPr="002A4303">
        <w:rPr>
          <w:sz w:val="16"/>
        </w:rPr>
        <w:t>Phelps  23</w:t>
      </w:r>
      <w:proofErr w:type="gramEnd"/>
      <w:r w:rsidRPr="002A4303">
        <w:rPr>
          <w:sz w:val="16"/>
        </w:rPr>
        <w:t xml:space="preserve">      United States   2008    NULL    Swimming        8      0                                                                                        0       8</w:t>
      </w:r>
    </w:p>
    <w:p w:rsidR="002A4303" w:rsidRPr="002A4303" w:rsidRDefault="002A4303" w:rsidP="002A4303">
      <w:pPr>
        <w:rPr>
          <w:sz w:val="16"/>
        </w:rPr>
      </w:pPr>
      <w:r w:rsidRPr="002A4303">
        <w:rPr>
          <w:sz w:val="16"/>
        </w:rPr>
        <w:t xml:space="preserve">Michael </w:t>
      </w:r>
      <w:proofErr w:type="gramStart"/>
      <w:r w:rsidRPr="002A4303">
        <w:rPr>
          <w:sz w:val="16"/>
        </w:rPr>
        <w:t>Phelps  19</w:t>
      </w:r>
      <w:proofErr w:type="gramEnd"/>
      <w:r w:rsidRPr="002A4303">
        <w:rPr>
          <w:sz w:val="16"/>
        </w:rPr>
        <w:t xml:space="preserve">      United States   2004    NULL    Swimming        6      0                                                                                        2       8</w:t>
      </w:r>
    </w:p>
    <w:p w:rsidR="002A4303" w:rsidRPr="002A4303" w:rsidRDefault="002A4303" w:rsidP="002A4303">
      <w:pPr>
        <w:rPr>
          <w:sz w:val="16"/>
        </w:rPr>
      </w:pPr>
      <w:r w:rsidRPr="002A4303">
        <w:rPr>
          <w:sz w:val="16"/>
        </w:rPr>
        <w:t xml:space="preserve">Michael </w:t>
      </w:r>
      <w:proofErr w:type="gramStart"/>
      <w:r w:rsidRPr="002A4303">
        <w:rPr>
          <w:sz w:val="16"/>
        </w:rPr>
        <w:t>Phelps  27</w:t>
      </w:r>
      <w:proofErr w:type="gramEnd"/>
      <w:r w:rsidRPr="002A4303">
        <w:rPr>
          <w:sz w:val="16"/>
        </w:rPr>
        <w:t xml:space="preserve">      United States   2012    NULL    Swimming        4      2                                                                                        0       6</w:t>
      </w:r>
    </w:p>
    <w:p w:rsidR="002A4303" w:rsidRPr="002A4303" w:rsidRDefault="002A4303" w:rsidP="002A4303">
      <w:pPr>
        <w:rPr>
          <w:sz w:val="16"/>
        </w:rPr>
      </w:pPr>
      <w:r w:rsidRPr="002A4303">
        <w:rPr>
          <w:sz w:val="16"/>
        </w:rPr>
        <w:t>Natalie Coughlin        25      United States   2008    NULL    Swimming       1                                                                                        2       3       6</w:t>
      </w:r>
    </w:p>
    <w:p w:rsidR="002A4303" w:rsidRPr="002A4303" w:rsidRDefault="002A4303" w:rsidP="002A4303">
      <w:pPr>
        <w:rPr>
          <w:sz w:val="16"/>
        </w:rPr>
      </w:pPr>
      <w:r w:rsidRPr="002A4303">
        <w:rPr>
          <w:sz w:val="16"/>
        </w:rPr>
        <w:t xml:space="preserve">Aleksey </w:t>
      </w:r>
      <w:proofErr w:type="spellStart"/>
      <w:r w:rsidRPr="002A4303">
        <w:rPr>
          <w:sz w:val="16"/>
        </w:rPr>
        <w:t>Nemov</w:t>
      </w:r>
      <w:proofErr w:type="spellEnd"/>
      <w:r w:rsidRPr="002A4303">
        <w:rPr>
          <w:sz w:val="16"/>
        </w:rPr>
        <w:t xml:space="preserve">   24      </w:t>
      </w:r>
      <w:proofErr w:type="gramStart"/>
      <w:r w:rsidRPr="002A4303">
        <w:rPr>
          <w:sz w:val="16"/>
        </w:rPr>
        <w:t>Russia  2000</w:t>
      </w:r>
      <w:proofErr w:type="gramEnd"/>
      <w:r w:rsidRPr="002A4303">
        <w:rPr>
          <w:sz w:val="16"/>
        </w:rPr>
        <w:t xml:space="preserve">    NULL    Gymnastics      2       1      3                                                                                        6</w:t>
      </w:r>
    </w:p>
    <w:p w:rsidR="002A4303" w:rsidRPr="002A4303" w:rsidRDefault="002A4303" w:rsidP="002A4303">
      <w:pPr>
        <w:rPr>
          <w:sz w:val="16"/>
        </w:rPr>
      </w:pPr>
      <w:r w:rsidRPr="002A4303">
        <w:rPr>
          <w:sz w:val="16"/>
        </w:rPr>
        <w:t>Time taken: 0.037 seconds, Fetched: 5 row(s)</w:t>
      </w:r>
    </w:p>
    <w:p w:rsidR="002A4303" w:rsidRDefault="002A4303" w:rsidP="00FD0C2C">
      <w:pPr>
        <w:rPr>
          <w:sz w:val="16"/>
        </w:rPr>
      </w:pPr>
    </w:p>
    <w:p w:rsidR="002A4303" w:rsidRDefault="002A4303" w:rsidP="00FD0C2C">
      <w:pPr>
        <w:rPr>
          <w:sz w:val="16"/>
        </w:rPr>
      </w:pPr>
    </w:p>
    <w:p w:rsidR="00FD0C2C" w:rsidRPr="002A4303" w:rsidRDefault="00FD0C2C" w:rsidP="00FD0C2C">
      <w:pPr>
        <w:rPr>
          <w:sz w:val="16"/>
        </w:rPr>
      </w:pPr>
      <w:r w:rsidRPr="002A4303">
        <w:rPr>
          <w:sz w:val="16"/>
        </w:rPr>
        <w:lastRenderedPageBreak/>
        <w:t>To display the database working in I set</w:t>
      </w:r>
    </w:p>
    <w:p w:rsidR="00FD0C2C" w:rsidRDefault="00FD0C2C" w:rsidP="00FD0C2C"/>
    <w:p w:rsidR="00FD0C2C" w:rsidRPr="00FD0C2C" w:rsidRDefault="00FD0C2C" w:rsidP="00FD0C2C">
      <w:pPr>
        <w:ind w:left="576"/>
        <w:rPr>
          <w:b/>
          <w:i/>
        </w:rPr>
      </w:pPr>
      <w:r w:rsidRPr="00FD0C2C">
        <w:rPr>
          <w:b/>
          <w:i/>
        </w:rPr>
        <w:t xml:space="preserve">Set </w:t>
      </w:r>
      <w:proofErr w:type="spellStart"/>
      <w:r>
        <w:rPr>
          <w:b/>
          <w:i/>
        </w:rPr>
        <w:t>hive.cli.</w:t>
      </w:r>
      <w:r w:rsidRPr="00FD0C2C">
        <w:rPr>
          <w:b/>
          <w:i/>
        </w:rPr>
        <w:t>print.current.db</w:t>
      </w:r>
      <w:proofErr w:type="spellEnd"/>
      <w:r w:rsidRPr="00FD0C2C">
        <w:rPr>
          <w:b/>
          <w:i/>
        </w:rPr>
        <w:t xml:space="preserve"> = true</w:t>
      </w:r>
    </w:p>
    <w:p w:rsidR="002A4303" w:rsidRDefault="002A4303" w:rsidP="004B15BC"/>
    <w:p w:rsidR="002A4303" w:rsidRDefault="002A4303" w:rsidP="002A4303">
      <w:pPr>
        <w:pStyle w:val="Heading1"/>
      </w:pPr>
      <w:bookmarkStart w:id="8" w:name="_Toc493768009"/>
      <w:r>
        <w:t>Solutions</w:t>
      </w:r>
      <w:bookmarkEnd w:id="8"/>
    </w:p>
    <w:p w:rsidR="002A4303" w:rsidRDefault="002A4303" w:rsidP="004B15BC"/>
    <w:p w:rsidR="002A4303" w:rsidRDefault="002A4303" w:rsidP="002A4303">
      <w:pPr>
        <w:pStyle w:val="Heading2"/>
      </w:pPr>
      <w:bookmarkStart w:id="9" w:name="_Toc493768010"/>
      <w:proofErr w:type="gramStart"/>
      <w:r>
        <w:t>medals</w:t>
      </w:r>
      <w:proofErr w:type="gramEnd"/>
      <w:r>
        <w:t xml:space="preserve"> won by each country in swimming</w:t>
      </w:r>
      <w:bookmarkEnd w:id="9"/>
      <w:r>
        <w:t xml:space="preserve"> </w:t>
      </w:r>
    </w:p>
    <w:p w:rsidR="002A4303" w:rsidRPr="002A4303" w:rsidRDefault="002A4303" w:rsidP="004B15BC">
      <w:pPr>
        <w:rPr>
          <w:b/>
        </w:rPr>
      </w:pPr>
      <w:r w:rsidRPr="002A4303">
        <w:rPr>
          <w:b/>
        </w:rPr>
        <w:t>Query run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select</w:t>
      </w:r>
      <w:proofErr w:type="gramEnd"/>
      <w:r w:rsidRPr="002A4303">
        <w:rPr>
          <w:i/>
        </w:rPr>
        <w:t xml:space="preserve"> country ,sum(</w:t>
      </w:r>
      <w:proofErr w:type="spellStart"/>
      <w:r w:rsidRPr="002A4303">
        <w:rPr>
          <w:i/>
        </w:rPr>
        <w:t>tot_medal</w:t>
      </w:r>
      <w:proofErr w:type="spellEnd"/>
      <w:r w:rsidRPr="002A4303">
        <w:rPr>
          <w:i/>
        </w:rPr>
        <w:t xml:space="preserve">) from </w:t>
      </w:r>
      <w:proofErr w:type="spellStart"/>
      <w:r w:rsidRPr="002A4303">
        <w:rPr>
          <w:i/>
        </w:rPr>
        <w:t>olympic_data</w:t>
      </w:r>
      <w:proofErr w:type="spellEnd"/>
      <w:r w:rsidRPr="002A4303">
        <w:rPr>
          <w:i/>
        </w:rPr>
        <w:t xml:space="preserve"> where sport = 'Swimming' group by country;</w:t>
      </w:r>
    </w:p>
    <w:p w:rsidR="002A4303" w:rsidRDefault="002A4303" w:rsidP="002A4303"/>
    <w:p w:rsidR="002A4303" w:rsidRPr="002A4303" w:rsidRDefault="002A4303" w:rsidP="002A4303">
      <w:pPr>
        <w:rPr>
          <w:b/>
        </w:rPr>
      </w:pPr>
      <w:r w:rsidRPr="002A4303">
        <w:rPr>
          <w:b/>
        </w:rPr>
        <w:t>Results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OK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Argentina   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Australia       163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Austria 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Belarus 2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Brazil  8</w:t>
      </w:r>
      <w:proofErr w:type="gramEnd"/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Canada  5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China   35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Costa Rica      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Croatia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Denmark 1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France  39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Germany 32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Great Britain   11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Hungary 9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Italy   16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Japan   43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Lithuania   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Netherlands     46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Norway  2</w:t>
      </w:r>
      <w:proofErr w:type="gramEnd"/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Poland  3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Romania 6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Russia  20</w:t>
      </w:r>
      <w:proofErr w:type="gramEnd"/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Serbia  1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Slovakia        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Slovenia    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South Africa    11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South Korea     4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Spain   3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Sweden  9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Trinidad and Tobago 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Tunisia 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Ukraine 7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United States   267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Zimbabwe        7</w:t>
      </w:r>
    </w:p>
    <w:p w:rsidR="004B15BC" w:rsidRPr="002A4303" w:rsidRDefault="002A4303" w:rsidP="002A4303">
      <w:pPr>
        <w:rPr>
          <w:i/>
        </w:rPr>
      </w:pPr>
      <w:r w:rsidRPr="002A4303">
        <w:rPr>
          <w:i/>
        </w:rPr>
        <w:t>Time taken: 20.693 seconds, Fetched: 34 row(s)</w:t>
      </w:r>
    </w:p>
    <w:p w:rsidR="002A4303" w:rsidRDefault="002A4303" w:rsidP="004B15BC"/>
    <w:p w:rsidR="002A4303" w:rsidRDefault="002A4303" w:rsidP="004B15BC"/>
    <w:p w:rsidR="002A4303" w:rsidRDefault="002A4303" w:rsidP="004B15BC"/>
    <w:p w:rsidR="002A4303" w:rsidRDefault="002A4303" w:rsidP="004B15BC"/>
    <w:p w:rsidR="004B15BC" w:rsidRDefault="002A4303" w:rsidP="002A4303">
      <w:pPr>
        <w:pStyle w:val="Heading2"/>
      </w:pPr>
      <w:bookmarkStart w:id="10" w:name="_Toc493768011"/>
      <w:r>
        <w:lastRenderedPageBreak/>
        <w:t xml:space="preserve">Number of </w:t>
      </w:r>
      <w:r>
        <w:t>medals that India won year wise</w:t>
      </w:r>
      <w:bookmarkEnd w:id="10"/>
    </w:p>
    <w:p w:rsidR="002A4303" w:rsidRPr="002A4303" w:rsidRDefault="002A4303" w:rsidP="002A4303">
      <w:pPr>
        <w:rPr>
          <w:b/>
        </w:rPr>
      </w:pPr>
      <w:r w:rsidRPr="002A4303">
        <w:rPr>
          <w:b/>
        </w:rPr>
        <w:t>Query run</w:t>
      </w:r>
    </w:p>
    <w:p w:rsidR="002A4303" w:rsidRDefault="002A4303" w:rsidP="002A4303"/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select</w:t>
      </w:r>
      <w:proofErr w:type="gramEnd"/>
      <w:r w:rsidRPr="002A4303">
        <w:rPr>
          <w:i/>
        </w:rPr>
        <w:t xml:space="preserve"> year ,sum(</w:t>
      </w:r>
      <w:proofErr w:type="spellStart"/>
      <w:r w:rsidRPr="002A4303">
        <w:rPr>
          <w:i/>
        </w:rPr>
        <w:t>tot_medal</w:t>
      </w:r>
      <w:proofErr w:type="spellEnd"/>
      <w:r w:rsidRPr="002A4303">
        <w:rPr>
          <w:i/>
        </w:rPr>
        <w:t xml:space="preserve">) from </w:t>
      </w:r>
      <w:proofErr w:type="spellStart"/>
      <w:r w:rsidRPr="002A4303">
        <w:rPr>
          <w:i/>
        </w:rPr>
        <w:t>olympic_data</w:t>
      </w:r>
      <w:proofErr w:type="spellEnd"/>
      <w:r w:rsidRPr="002A4303">
        <w:rPr>
          <w:i/>
        </w:rPr>
        <w:t xml:space="preserve"> where country = 'India' group by year;</w:t>
      </w:r>
    </w:p>
    <w:p w:rsidR="002A4303" w:rsidRDefault="002A4303" w:rsidP="002A4303"/>
    <w:p w:rsidR="002A4303" w:rsidRPr="002A4303" w:rsidRDefault="002A4303" w:rsidP="002A4303">
      <w:pPr>
        <w:rPr>
          <w:b/>
        </w:rPr>
      </w:pPr>
      <w:r w:rsidRPr="002A4303">
        <w:rPr>
          <w:b/>
        </w:rPr>
        <w:t>Result</w:t>
      </w:r>
    </w:p>
    <w:p w:rsidR="002A4303" w:rsidRDefault="002A4303" w:rsidP="002A4303"/>
    <w:p w:rsidR="002A4303" w:rsidRPr="002A4303" w:rsidRDefault="002A4303" w:rsidP="002A4303">
      <w:pPr>
        <w:rPr>
          <w:i/>
        </w:rPr>
      </w:pPr>
      <w:r w:rsidRPr="002A4303">
        <w:rPr>
          <w:i/>
        </w:rPr>
        <w:t>OK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2000    1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2004    1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2008    3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2012    6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Time taken: 23.08 seconds, Fetched: 4 row(s)</w:t>
      </w:r>
    </w:p>
    <w:p w:rsidR="002A4303" w:rsidRDefault="002A4303" w:rsidP="001E63D4"/>
    <w:p w:rsidR="002A4303" w:rsidRDefault="002A4303" w:rsidP="002A4303">
      <w:pPr>
        <w:pStyle w:val="Heading2"/>
        <w:rPr>
          <w:sz w:val="24"/>
        </w:rPr>
      </w:pPr>
      <w:bookmarkStart w:id="11" w:name="_Toc493768012"/>
      <w:r>
        <w:t>T</w:t>
      </w:r>
      <w:r>
        <w:t>otal number of medals each country won</w:t>
      </w:r>
      <w:bookmarkEnd w:id="11"/>
      <w:r w:rsidRPr="001E63D4">
        <w:rPr>
          <w:sz w:val="24"/>
        </w:rPr>
        <w:t xml:space="preserve"> </w:t>
      </w:r>
    </w:p>
    <w:p w:rsidR="002A4303" w:rsidRPr="00447D33" w:rsidRDefault="002A4303" w:rsidP="001E63D4">
      <w:pPr>
        <w:rPr>
          <w:b/>
        </w:rPr>
      </w:pPr>
      <w:r w:rsidRPr="00447D33">
        <w:rPr>
          <w:b/>
        </w:rPr>
        <w:t>Query run</w:t>
      </w:r>
    </w:p>
    <w:p w:rsidR="002A4303" w:rsidRDefault="002A4303" w:rsidP="002A4303">
      <w:pPr>
        <w:rPr>
          <w:sz w:val="24"/>
        </w:rPr>
      </w:pP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select</w:t>
      </w:r>
      <w:proofErr w:type="gramEnd"/>
      <w:r w:rsidRPr="002A4303">
        <w:rPr>
          <w:i/>
        </w:rPr>
        <w:t xml:space="preserve"> country ,sum(</w:t>
      </w:r>
      <w:proofErr w:type="spellStart"/>
      <w:r w:rsidRPr="002A4303">
        <w:rPr>
          <w:i/>
        </w:rPr>
        <w:t>tot_medal</w:t>
      </w:r>
      <w:proofErr w:type="spellEnd"/>
      <w:r w:rsidRPr="002A4303">
        <w:rPr>
          <w:i/>
        </w:rPr>
        <w:t xml:space="preserve">) from </w:t>
      </w:r>
      <w:proofErr w:type="spellStart"/>
      <w:r w:rsidRPr="002A4303">
        <w:rPr>
          <w:i/>
        </w:rPr>
        <w:t>olympic_data</w:t>
      </w:r>
      <w:proofErr w:type="spellEnd"/>
      <w:r w:rsidRPr="002A4303">
        <w:rPr>
          <w:i/>
        </w:rPr>
        <w:t xml:space="preserve"> group by country;</w:t>
      </w:r>
    </w:p>
    <w:p w:rsidR="002A4303" w:rsidRPr="002A4303" w:rsidRDefault="002A4303" w:rsidP="002A4303">
      <w:pPr>
        <w:rPr>
          <w:sz w:val="24"/>
        </w:rPr>
      </w:pP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OK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Afghanistan     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Algeria 8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Argentina       141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Armenia 10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Australia       609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Austria 91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Azerbaijan      25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Bahamas 24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Bahrain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Barbados    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Belarus 97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Belgium 18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Botswana        1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Brazil  221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Bulgaria        41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Cameroon        20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Canada  370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Chile   22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China   530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 xml:space="preserve">Chinese </w:t>
      </w:r>
      <w:proofErr w:type="gramStart"/>
      <w:r w:rsidRPr="002A4303">
        <w:rPr>
          <w:i/>
        </w:rPr>
        <w:t>Taipei  20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Colombia        13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Costa Rica      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Croatia 81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Cuba    188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Cyprus  1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 xml:space="preserve">Czech </w:t>
      </w:r>
      <w:proofErr w:type="gramStart"/>
      <w:r w:rsidRPr="002A4303">
        <w:rPr>
          <w:i/>
        </w:rPr>
        <w:t>Republic  81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Denmark 89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Dominican Republic      5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Ecuador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Egypt   8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Eritrea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Estonia 18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lastRenderedPageBreak/>
        <w:t>Ethiopia        29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Finland 118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France  318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Gabon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Georgia 23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Germany 629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Great Britain   322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Greece  59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Grenada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Guatemala   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Hong Kong       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Hungary 145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Iceland 15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India   11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Indonesia       22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Iran    24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Ireland 9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Israel  4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Italy   331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Jamaica 80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Japan   282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Kazakhstan      42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Kenya   39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Kuwait  2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Kyrgyzstan      3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Latvia  17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Lithuania       30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Macedonia   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Malaysia        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Mauritius       1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Mexico  38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Moldova 5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Mongolia        10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Montenegro      14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Morocco 11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Mozambique  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Netherlands     318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New Zealand     52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Nigeria 39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North Korea     21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Norway  192</w:t>
      </w:r>
      <w:proofErr w:type="gramEnd"/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Panama  1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Paraguay        17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Poland  80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Portugal        9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Puerto Rico     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Qatar   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Romania 123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Russia  768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Saudi Arabia    6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Serbia  31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Serbia and Montenegro   38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Singapore       7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Slovakia        35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Slovenia        25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South Africa    25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South Korea     308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lastRenderedPageBreak/>
        <w:t>Spain   205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Sri Lanka   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Sudan   1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Sweden  181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Switzerland     93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Syria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Tajikistan      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Thailand        18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Togo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Trinidad and Tobago     19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Tunisia 4</w:t>
      </w:r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Turkey  28</w:t>
      </w:r>
      <w:proofErr w:type="gramEnd"/>
    </w:p>
    <w:p w:rsidR="002A4303" w:rsidRPr="002A4303" w:rsidRDefault="002A4303" w:rsidP="002A4303">
      <w:pPr>
        <w:rPr>
          <w:i/>
        </w:rPr>
      </w:pPr>
      <w:proofErr w:type="gramStart"/>
      <w:r w:rsidRPr="002A4303">
        <w:rPr>
          <w:i/>
        </w:rPr>
        <w:t>Uganda  1</w:t>
      </w:r>
      <w:proofErr w:type="gramEnd"/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Ukraine 143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United Arab Emirates   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United States   1312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Uruguay 1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Uzbekistan      19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Venezuela       4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Vietnam 2</w:t>
      </w:r>
    </w:p>
    <w:p w:rsidR="002A4303" w:rsidRPr="002A4303" w:rsidRDefault="002A4303" w:rsidP="002A4303">
      <w:pPr>
        <w:rPr>
          <w:i/>
        </w:rPr>
      </w:pPr>
      <w:r w:rsidRPr="002A4303">
        <w:rPr>
          <w:i/>
        </w:rPr>
        <w:t>Zimbabwe        7</w:t>
      </w:r>
    </w:p>
    <w:p w:rsidR="002A4303" w:rsidRDefault="002A4303" w:rsidP="002A4303">
      <w:pPr>
        <w:rPr>
          <w:b/>
          <w:sz w:val="24"/>
        </w:rPr>
      </w:pPr>
      <w:r w:rsidRPr="002A4303">
        <w:rPr>
          <w:i/>
        </w:rPr>
        <w:t>Time taken: 21.678 seconds, Fetched: 110 row(s)</w:t>
      </w:r>
      <w:r w:rsidRPr="002A4303">
        <w:rPr>
          <w:b/>
          <w:sz w:val="24"/>
        </w:rPr>
        <w:t xml:space="preserve"> </w:t>
      </w:r>
    </w:p>
    <w:p w:rsidR="002A4303" w:rsidRDefault="002A4303" w:rsidP="002A4303">
      <w:pPr>
        <w:rPr>
          <w:b/>
          <w:sz w:val="24"/>
        </w:rPr>
      </w:pPr>
    </w:p>
    <w:p w:rsidR="001E63D4" w:rsidRDefault="001E63D4" w:rsidP="001E63D4"/>
    <w:p w:rsidR="001E63D4" w:rsidRDefault="00447D33" w:rsidP="001E63D4">
      <w:pPr>
        <w:pStyle w:val="Heading2"/>
      </w:pPr>
      <w:bookmarkStart w:id="12" w:name="_Toc493768013"/>
      <w:r>
        <w:t>N</w:t>
      </w:r>
      <w:r w:rsidR="002A4303">
        <w:t>umber of gold medals each country won</w:t>
      </w:r>
      <w:bookmarkEnd w:id="12"/>
    </w:p>
    <w:p w:rsidR="00447D33" w:rsidRDefault="00447D33" w:rsidP="00447D33">
      <w:pPr>
        <w:rPr>
          <w:b/>
        </w:rPr>
      </w:pPr>
      <w:r w:rsidRPr="00447D33">
        <w:rPr>
          <w:b/>
        </w:rPr>
        <w:t>Query run</w:t>
      </w:r>
    </w:p>
    <w:p w:rsidR="00447D33" w:rsidRPr="00447D33" w:rsidRDefault="00447D33" w:rsidP="00447D33">
      <w:pPr>
        <w:rPr>
          <w:b/>
        </w:rPr>
      </w:pPr>
    </w:p>
    <w:p w:rsidR="00447D33" w:rsidRDefault="00447D33" w:rsidP="00447D33">
      <w:proofErr w:type="gramStart"/>
      <w:r>
        <w:t>select</w:t>
      </w:r>
      <w:proofErr w:type="gramEnd"/>
      <w:r>
        <w:t xml:space="preserve"> country ,sum(gold) from </w:t>
      </w:r>
      <w:proofErr w:type="spellStart"/>
      <w:r>
        <w:t>olympic_data</w:t>
      </w:r>
      <w:proofErr w:type="spellEnd"/>
      <w:r>
        <w:t xml:space="preserve"> where group by country;</w:t>
      </w:r>
    </w:p>
    <w:p w:rsidR="00447D33" w:rsidRDefault="00447D33" w:rsidP="00447D33"/>
    <w:p w:rsidR="00447D33" w:rsidRDefault="00447D33" w:rsidP="00447D33"/>
    <w:p w:rsidR="00447D33" w:rsidRPr="00447D33" w:rsidRDefault="00447D33" w:rsidP="00447D33">
      <w:pPr>
        <w:rPr>
          <w:b/>
        </w:rPr>
      </w:pPr>
      <w:r w:rsidRPr="00447D33">
        <w:rPr>
          <w:b/>
        </w:rPr>
        <w:t>Results</w:t>
      </w:r>
    </w:p>
    <w:p w:rsidR="00447D33" w:rsidRDefault="00447D33" w:rsidP="00447D33"/>
    <w:p w:rsidR="00447D33" w:rsidRPr="00447D33" w:rsidRDefault="00447D33" w:rsidP="00447D33">
      <w:pPr>
        <w:rPr>
          <w:i/>
        </w:rPr>
      </w:pPr>
      <w:r w:rsidRPr="00447D33">
        <w:rPr>
          <w:i/>
        </w:rPr>
        <w:t>OK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Afghanistan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Algeria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Argentina       49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Armenia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Australia       163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Austria 36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Azerbaijan     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Bahamas 11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Bahrain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Barbados   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Belarus 17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Belgium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Botswana        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Brazil  46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Bulgaria        8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Cameroon        20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Canada  168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Chile   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China   234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 xml:space="preserve">Chinese </w:t>
      </w:r>
      <w:proofErr w:type="gramStart"/>
      <w:r w:rsidRPr="00447D33">
        <w:rPr>
          <w:i/>
        </w:rPr>
        <w:t>Taipei  2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Colombia       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lastRenderedPageBreak/>
        <w:t>Costa Rica 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Croatia 35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Cuba    57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Cyprus  0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 xml:space="preserve">Czech </w:t>
      </w:r>
      <w:proofErr w:type="gramStart"/>
      <w:r w:rsidRPr="00447D33">
        <w:rPr>
          <w:i/>
        </w:rPr>
        <w:t>Republic  14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Denmark 46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Dominican Republic      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Ecuador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Egypt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Eritrea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Estonia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Ethiopia        13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Finland 11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France  108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Gabon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Georgia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Germany 223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Great Britain   124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Greece  12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Grenada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Guatemala  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Hong Kong  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Hungary 77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Iceland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India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Indonesia 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Iran    10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Ireland 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Israel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Italy   86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Jamaica 24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Japan   57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Kazakhstan      13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Kenya   11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Kuwait  0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Kyrgyzstan      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Latvia  3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Lithuania 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Macedonia  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Malaysia   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Mauritius       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Mexico  19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Moldova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Mongolia       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Montenegro 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Morocco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Mozambique  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Netherlands     101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New Zealand     18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Nigeria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North Korea     6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Norway  97</w:t>
      </w:r>
      <w:proofErr w:type="gramEnd"/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Panama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Paraguay        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Poland  20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Portugal    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Puerto Rico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lastRenderedPageBreak/>
        <w:t>Qatar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Romania 57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Russia  234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Saudi Arabia    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Serbia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Serbia and Montenegro   11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Singapore  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Slovakia        10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Slovenia  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South Africa    10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South Korea     110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Spain   19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Sri Lanka  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Sudan   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Sweden  57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Switzerland     21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Syria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Tajikistan  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Thailand       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Togo   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Trinidad and Tobago 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Tunisia 2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Turkey  9</w:t>
      </w:r>
      <w:proofErr w:type="gramEnd"/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Uganda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Ukraine 31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United Arab Emirates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United States   552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Uruguay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Uzbekistan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Venezuela   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Vietnam 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Zimbabwe       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Time taken: 21.512 seconds, Fetched: 110 row(s)</w:t>
      </w:r>
    </w:p>
    <w:p w:rsidR="00447D33" w:rsidRDefault="00447D33" w:rsidP="00447D33"/>
    <w:p w:rsidR="00447D33" w:rsidRPr="00447D33" w:rsidRDefault="00447D33" w:rsidP="00447D33">
      <w:pPr>
        <w:pStyle w:val="Heading3"/>
      </w:pPr>
      <w:bookmarkStart w:id="13" w:name="_Toc493768014"/>
      <w:r w:rsidRPr="00447D33">
        <w:t xml:space="preserve">Enhanced to show only </w:t>
      </w:r>
      <w:r w:rsidRPr="00447D33">
        <w:t>countries</w:t>
      </w:r>
      <w:r w:rsidRPr="00447D33">
        <w:t xml:space="preserve"> that have won a medal</w:t>
      </w:r>
      <w:bookmarkEnd w:id="13"/>
    </w:p>
    <w:p w:rsidR="00447D33" w:rsidRDefault="00447D33" w:rsidP="00447D33"/>
    <w:p w:rsidR="00447D33" w:rsidRDefault="00447D33" w:rsidP="00447D33">
      <w:pPr>
        <w:rPr>
          <w:b/>
        </w:rPr>
      </w:pPr>
      <w:r w:rsidRPr="00447D33">
        <w:rPr>
          <w:b/>
        </w:rPr>
        <w:t>Query run</w:t>
      </w:r>
    </w:p>
    <w:p w:rsidR="00447D33" w:rsidRPr="00447D33" w:rsidRDefault="00447D33" w:rsidP="00447D33">
      <w:pPr>
        <w:rPr>
          <w:b/>
        </w:rPr>
      </w:pPr>
    </w:p>
    <w:p w:rsidR="00447D33" w:rsidRDefault="00447D33" w:rsidP="00447D33">
      <w:proofErr w:type="gramStart"/>
      <w:r>
        <w:t>select</w:t>
      </w:r>
      <w:proofErr w:type="gramEnd"/>
      <w:r>
        <w:t xml:space="preserve"> country ,sum(gold) from </w:t>
      </w:r>
      <w:proofErr w:type="spellStart"/>
      <w:r>
        <w:t>olympic_data</w:t>
      </w:r>
      <w:proofErr w:type="spellEnd"/>
      <w:r>
        <w:t xml:space="preserve"> where gold &gt;0 group by country;</w:t>
      </w:r>
    </w:p>
    <w:p w:rsidR="00447D33" w:rsidRDefault="00447D33" w:rsidP="00447D33"/>
    <w:p w:rsidR="00447D33" w:rsidRDefault="00447D33" w:rsidP="00447D33"/>
    <w:p w:rsidR="00447D33" w:rsidRPr="00447D33" w:rsidRDefault="00447D33" w:rsidP="00447D33">
      <w:pPr>
        <w:rPr>
          <w:i/>
        </w:rPr>
      </w:pPr>
      <w:r w:rsidRPr="00447D33">
        <w:rPr>
          <w:i/>
        </w:rPr>
        <w:t>OK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Algeria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Argentina       49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Australia       163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Austria 36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Azerbaijan     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Bahamas 11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Belarus 17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Belgium 2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Brazil  46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Bulgaria        8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Cameroon        20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Canada  168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Chile   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lastRenderedPageBreak/>
        <w:t>China   234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 xml:space="preserve">Chinese </w:t>
      </w:r>
      <w:proofErr w:type="gramStart"/>
      <w:r w:rsidRPr="00447D33">
        <w:rPr>
          <w:i/>
        </w:rPr>
        <w:t>Taipei  2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Colombia       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Croatia 35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Cuba    57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 xml:space="preserve">Czech </w:t>
      </w:r>
      <w:proofErr w:type="gramStart"/>
      <w:r w:rsidRPr="00447D33">
        <w:rPr>
          <w:i/>
        </w:rPr>
        <w:t>Republic  14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Denmark 46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Dominican Republic      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Egypt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Estonia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Ethiopia        13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Finland 11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France  108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Georgia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Germany 223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Great Britain   124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Greece  12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Grenada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Hungary 77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India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Indonesia 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Iran    10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Ireland 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Israel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Italy   86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Jamaica 24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Japan   57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Kazakhstan      13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Kenya   11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Latvia  3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Lithuania       5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Mexico  19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Mongolia       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Morocco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Mozambique  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Netherlands     101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New Zealand     18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Nigeria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North Korea     6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Norway  97</w:t>
      </w:r>
      <w:proofErr w:type="gramEnd"/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Panama  1</w:t>
      </w:r>
      <w:proofErr w:type="gramEnd"/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Poland  20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Portugal    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Romania 57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Russia  234</w:t>
      </w:r>
      <w:proofErr w:type="gramEnd"/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Serbia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Serbia and Montenegro   11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Slovakia        10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Slovenia  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South Africa    10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South Korea     110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Spain   19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Sweden  57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Switzerland     21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Thailand       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Trinidad and Tobago 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Tunisia 2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lastRenderedPageBreak/>
        <w:t>Turkey  9</w:t>
      </w:r>
      <w:proofErr w:type="gramEnd"/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Uganda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Ukraine 31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United Arab Emirates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United States   552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Uzbekistan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Venezuela   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Zimbabwe       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Time taken: 20.293 seconds, Fetched: 78 row(s)</w:t>
      </w:r>
    </w:p>
    <w:p w:rsidR="00447D33" w:rsidRDefault="00447D33" w:rsidP="00447D33"/>
    <w:p w:rsidR="00447D33" w:rsidRPr="00447D33" w:rsidRDefault="00447D33" w:rsidP="00447D33">
      <w:pPr>
        <w:pStyle w:val="Heading3"/>
      </w:pPr>
      <w:bookmarkStart w:id="14" w:name="_Toc493768015"/>
      <w:r w:rsidRPr="00447D33">
        <w:t xml:space="preserve">Another enhancement show in order of </w:t>
      </w:r>
      <w:r>
        <w:t xml:space="preserve">most </w:t>
      </w:r>
      <w:r w:rsidRPr="00447D33">
        <w:t>gold medals won.</w:t>
      </w:r>
      <w:bookmarkEnd w:id="14"/>
    </w:p>
    <w:p w:rsidR="00447D33" w:rsidRDefault="00447D33" w:rsidP="00447D33"/>
    <w:p w:rsidR="00447D33" w:rsidRDefault="00447D33" w:rsidP="00447D33">
      <w:pPr>
        <w:rPr>
          <w:b/>
        </w:rPr>
      </w:pPr>
      <w:r w:rsidRPr="00447D33">
        <w:rPr>
          <w:b/>
        </w:rPr>
        <w:t>Query run</w:t>
      </w:r>
    </w:p>
    <w:p w:rsidR="00447D33" w:rsidRPr="00447D33" w:rsidRDefault="00447D33" w:rsidP="00447D33">
      <w:pPr>
        <w:rPr>
          <w:b/>
        </w:rPr>
      </w:pP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select</w:t>
      </w:r>
      <w:proofErr w:type="gramEnd"/>
      <w:r w:rsidRPr="00447D33">
        <w:rPr>
          <w:i/>
        </w:rPr>
        <w:t xml:space="preserve"> country ,sum(gold) as </w:t>
      </w:r>
      <w:proofErr w:type="spellStart"/>
      <w:r w:rsidRPr="00447D33">
        <w:rPr>
          <w:i/>
        </w:rPr>
        <w:t>cnt</w:t>
      </w:r>
      <w:proofErr w:type="spellEnd"/>
      <w:r w:rsidRPr="00447D33">
        <w:rPr>
          <w:i/>
        </w:rPr>
        <w:t xml:space="preserve"> from </w:t>
      </w:r>
      <w:proofErr w:type="spellStart"/>
      <w:r w:rsidRPr="00447D33">
        <w:rPr>
          <w:i/>
        </w:rPr>
        <w:t>olympic_data</w:t>
      </w:r>
      <w:proofErr w:type="spellEnd"/>
      <w:r w:rsidRPr="00447D33">
        <w:rPr>
          <w:i/>
        </w:rPr>
        <w:t xml:space="preserve"> where gold &gt;0 group by country order by </w:t>
      </w:r>
      <w:proofErr w:type="spellStart"/>
      <w:r w:rsidRPr="00447D33">
        <w:rPr>
          <w:i/>
        </w:rPr>
        <w:t>cnt</w:t>
      </w:r>
      <w:proofErr w:type="spellEnd"/>
      <w:r w:rsidRPr="00447D33">
        <w:rPr>
          <w:i/>
        </w:rPr>
        <w:t xml:space="preserve"> </w:t>
      </w:r>
      <w:proofErr w:type="spellStart"/>
      <w:r w:rsidRPr="00447D33">
        <w:rPr>
          <w:i/>
        </w:rPr>
        <w:t>desc</w:t>
      </w:r>
      <w:proofErr w:type="spellEnd"/>
      <w:r w:rsidRPr="00447D33">
        <w:rPr>
          <w:i/>
        </w:rPr>
        <w:t>;</w:t>
      </w:r>
    </w:p>
    <w:p w:rsidR="00447D33" w:rsidRPr="00447D33" w:rsidRDefault="00447D33" w:rsidP="00447D33">
      <w:pPr>
        <w:rPr>
          <w:i/>
        </w:rPr>
      </w:pP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OK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United States   552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Russia  234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China   234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Germany 223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Canada  168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Australia       163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Great Britain   124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South Korea     110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France  108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Netherlands     101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Norway  97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Italy   86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Hungary 77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Romania 57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Sweden  57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Japan   57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Cuba    57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Argentina       49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Denmark 46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Brazil  46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Austria 36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Croatia 35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Ukraine 31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Jamaica 24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Switzerland     21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Cameroon        20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Poland  20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Spain   19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Mexico  19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New Zealand     18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Belarus 17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 xml:space="preserve">Czech </w:t>
      </w:r>
      <w:proofErr w:type="gramStart"/>
      <w:r w:rsidRPr="00447D33">
        <w:rPr>
          <w:i/>
        </w:rPr>
        <w:t>Republic  14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Ethiopia        13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Kazakhstan      13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Greece  12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Bahamas 11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Finland 11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Serbia and Montenegro   11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lastRenderedPageBreak/>
        <w:t>Kenya   11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Iran    10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Slovakia        10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South Africa    10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Turkey  9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Bulgaria        8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Estonia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Georgia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North Korea    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Thailand       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Nigeria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Azerbaijan      6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Indonesia 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Slovenia  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Lithuania 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Uzbekistan      5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Dominican Republic      3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Chile   3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Latvia  3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Zimbabwe       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Tunisia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Morocco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Mongolia       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Colombia       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 xml:space="preserve">Chinese </w:t>
      </w:r>
      <w:proofErr w:type="gramStart"/>
      <w:r w:rsidRPr="00447D33">
        <w:rPr>
          <w:i/>
        </w:rPr>
        <w:t>Taipei  2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Belgium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Algeria 2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India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Ireland 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Israel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Mozambique      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Panama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Venezuela   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Portugal        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Serbia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Trinidad and Tobago 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Egypt   1</w:t>
      </w:r>
    </w:p>
    <w:p w:rsidR="00447D33" w:rsidRPr="00447D33" w:rsidRDefault="00447D33" w:rsidP="00447D33">
      <w:pPr>
        <w:rPr>
          <w:i/>
        </w:rPr>
      </w:pPr>
      <w:proofErr w:type="gramStart"/>
      <w:r w:rsidRPr="00447D33">
        <w:rPr>
          <w:i/>
        </w:rPr>
        <w:t>Uganda  1</w:t>
      </w:r>
      <w:proofErr w:type="gramEnd"/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United Arab Emirates   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Grenada 1</w:t>
      </w:r>
    </w:p>
    <w:p w:rsidR="00447D33" w:rsidRPr="00447D33" w:rsidRDefault="00447D33" w:rsidP="00447D33">
      <w:pPr>
        <w:rPr>
          <w:i/>
        </w:rPr>
      </w:pPr>
      <w:r w:rsidRPr="00447D33">
        <w:rPr>
          <w:i/>
        </w:rPr>
        <w:t>Time taken: 45.413 seconds, Fetched: 78 row(s)</w:t>
      </w:r>
    </w:p>
    <w:sectPr w:rsidR="00447D33" w:rsidRPr="00447D33" w:rsidSect="0005544A">
      <w:headerReference w:type="default" r:id="rId9"/>
      <w:footerReference w:type="default" r:id="rId10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0B7" w:rsidRDefault="00A820B7">
      <w:r>
        <w:separator/>
      </w:r>
    </w:p>
  </w:endnote>
  <w:endnote w:type="continuationSeparator" w:id="0">
    <w:p w:rsidR="00A820B7" w:rsidRDefault="00A82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0B7" w:rsidRDefault="00A820B7">
      <w:r>
        <w:separator/>
      </w:r>
    </w:p>
  </w:footnote>
  <w:footnote w:type="continuationSeparator" w:id="0">
    <w:p w:rsidR="00A820B7" w:rsidRDefault="00A82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7504013"/>
    <w:multiLevelType w:val="hybridMultilevel"/>
    <w:tmpl w:val="C252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4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9DA73C6"/>
    <w:multiLevelType w:val="multilevel"/>
    <w:tmpl w:val="62CCBDAE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5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3"/>
  </w:num>
  <w:num w:numId="14">
    <w:abstractNumId w:val="28"/>
  </w:num>
  <w:num w:numId="15">
    <w:abstractNumId w:val="13"/>
  </w:num>
  <w:num w:numId="16">
    <w:abstractNumId w:val="15"/>
  </w:num>
  <w:num w:numId="17">
    <w:abstractNumId w:val="19"/>
  </w:num>
  <w:num w:numId="18">
    <w:abstractNumId w:val="34"/>
  </w:num>
  <w:num w:numId="19">
    <w:abstractNumId w:val="27"/>
  </w:num>
  <w:num w:numId="20">
    <w:abstractNumId w:val="16"/>
  </w:num>
  <w:num w:numId="21">
    <w:abstractNumId w:val="41"/>
  </w:num>
  <w:num w:numId="22">
    <w:abstractNumId w:val="26"/>
  </w:num>
  <w:num w:numId="23">
    <w:abstractNumId w:val="25"/>
  </w:num>
  <w:num w:numId="24">
    <w:abstractNumId w:val="11"/>
  </w:num>
  <w:num w:numId="25">
    <w:abstractNumId w:val="31"/>
  </w:num>
  <w:num w:numId="26">
    <w:abstractNumId w:val="18"/>
  </w:num>
  <w:num w:numId="27">
    <w:abstractNumId w:val="43"/>
  </w:num>
  <w:num w:numId="28">
    <w:abstractNumId w:val="21"/>
  </w:num>
  <w:num w:numId="29">
    <w:abstractNumId w:val="36"/>
  </w:num>
  <w:num w:numId="30">
    <w:abstractNumId w:val="46"/>
  </w:num>
  <w:num w:numId="31">
    <w:abstractNumId w:val="22"/>
  </w:num>
  <w:num w:numId="32">
    <w:abstractNumId w:val="10"/>
  </w:num>
  <w:num w:numId="33">
    <w:abstractNumId w:val="40"/>
  </w:num>
  <w:num w:numId="34">
    <w:abstractNumId w:val="45"/>
  </w:num>
  <w:num w:numId="35">
    <w:abstractNumId w:val="33"/>
  </w:num>
  <w:num w:numId="36">
    <w:abstractNumId w:val="30"/>
  </w:num>
  <w:num w:numId="37">
    <w:abstractNumId w:val="38"/>
  </w:num>
  <w:num w:numId="38">
    <w:abstractNumId w:val="42"/>
  </w:num>
  <w:num w:numId="39">
    <w:abstractNumId w:val="32"/>
  </w:num>
  <w:num w:numId="40">
    <w:abstractNumId w:val="29"/>
  </w:num>
  <w:num w:numId="41">
    <w:abstractNumId w:val="44"/>
  </w:num>
  <w:num w:numId="42">
    <w:abstractNumId w:val="20"/>
  </w:num>
  <w:num w:numId="43">
    <w:abstractNumId w:val="35"/>
  </w:num>
  <w:num w:numId="44">
    <w:abstractNumId w:val="37"/>
  </w:num>
  <w:num w:numId="45">
    <w:abstractNumId w:val="14"/>
  </w:num>
  <w:num w:numId="46">
    <w:abstractNumId w:val="39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3D4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4303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47D33"/>
    <w:rsid w:val="00452CCD"/>
    <w:rsid w:val="00472223"/>
    <w:rsid w:val="00473BB0"/>
    <w:rsid w:val="0049034D"/>
    <w:rsid w:val="00491368"/>
    <w:rsid w:val="00496CEC"/>
    <w:rsid w:val="00497023"/>
    <w:rsid w:val="004A1D4D"/>
    <w:rsid w:val="004B15BC"/>
    <w:rsid w:val="004B3E3B"/>
    <w:rsid w:val="004C0F05"/>
    <w:rsid w:val="004C6ADF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6073E"/>
    <w:rsid w:val="00565120"/>
    <w:rsid w:val="005711F6"/>
    <w:rsid w:val="00573768"/>
    <w:rsid w:val="005773FA"/>
    <w:rsid w:val="00597D4B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662C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820B7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0996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10DC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0D93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3FB6"/>
    <w:rsid w:val="00E37F5A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444"/>
    <w:rsid w:val="00ED2A05"/>
    <w:rsid w:val="00EE5C82"/>
    <w:rsid w:val="00F03275"/>
    <w:rsid w:val="00F12BCF"/>
    <w:rsid w:val="00F15D16"/>
    <w:rsid w:val="00F67253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07E9"/>
    <w:rsid w:val="00FD0C2C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4B15BC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4B15BC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73025-BE87-4728-8D03-5EB276C0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13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11609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2017-09-21T13:38:00Z</dcterms:created>
  <dcterms:modified xsi:type="dcterms:W3CDTF">2017-09-21T13:38:00Z</dcterms:modified>
</cp:coreProperties>
</file>