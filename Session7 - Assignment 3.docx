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9662C5">
        <w:rPr>
          <w:rFonts w:cs="Arial"/>
          <w:sz w:val="56"/>
        </w:rPr>
        <w:t>7</w:t>
      </w:r>
      <w:r>
        <w:rPr>
          <w:rFonts w:cs="Arial"/>
          <w:sz w:val="56"/>
        </w:rPr>
        <w:t xml:space="preserve"> </w:t>
      </w:r>
    </w:p>
    <w:p w:rsidR="00176E26" w:rsidRDefault="00176E26">
      <w:pPr>
        <w:jc w:val="center"/>
        <w:rPr>
          <w:rFonts w:cs="Arial"/>
          <w:sz w:val="56"/>
        </w:rPr>
      </w:pPr>
      <w:r>
        <w:rPr>
          <w:rFonts w:cs="Arial"/>
          <w:sz w:val="56"/>
        </w:rPr>
        <w:t xml:space="preserve">Assignment </w:t>
      </w:r>
      <w:r w:rsidR="00326C6C">
        <w:rPr>
          <w:rFonts w:cs="Arial"/>
          <w:sz w:val="56"/>
        </w:rPr>
        <w:t>3</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128270</wp:posOffset>
                </wp:positionV>
                <wp:extent cx="4404360" cy="35337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35337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1pt;width:346.8pt;height:27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326C6C">
            <w:pPr>
              <w:pStyle w:val="Heading5"/>
              <w:numPr>
                <w:ilvl w:val="0"/>
                <w:numId w:val="0"/>
              </w:numPr>
              <w:spacing w:before="0" w:after="0"/>
              <w:rPr>
                <w:b w:val="0"/>
              </w:rPr>
            </w:pPr>
            <w:r>
              <w:rPr>
                <w:b w:val="0"/>
              </w:rPr>
              <w:t xml:space="preserve">Session </w:t>
            </w:r>
            <w:r w:rsidR="009662C5">
              <w:rPr>
                <w:b w:val="0"/>
              </w:rPr>
              <w:t>7</w:t>
            </w:r>
            <w:r>
              <w:rPr>
                <w:b w:val="0"/>
              </w:rPr>
              <w:t xml:space="preserve"> – Assignment </w:t>
            </w:r>
            <w:r w:rsidR="00326C6C">
              <w:rPr>
                <w:b w:val="0"/>
              </w:rPr>
              <w:t>3</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326C6C">
            <w:r>
              <w:rPr>
                <w:b/>
              </w:rPr>
              <w:t xml:space="preserve">Session </w:t>
            </w:r>
            <w:r w:rsidR="009662C5">
              <w:rPr>
                <w:b/>
              </w:rPr>
              <w:t>7</w:t>
            </w:r>
            <w:r>
              <w:rPr>
                <w:b/>
              </w:rPr>
              <w:t xml:space="preserve"> – Assignment </w:t>
            </w:r>
            <w:r w:rsidR="00326C6C">
              <w:rPr>
                <w:b/>
              </w:rPr>
              <w:t>3</w:t>
            </w:r>
            <w: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4B15BC" w:rsidP="009662C5">
            <w:r>
              <w:t>2</w:t>
            </w:r>
            <w:r w:rsidR="009662C5">
              <w:t>1</w:t>
            </w:r>
            <w:r w:rsidR="00176E26">
              <w:t>/09/2017</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496CEC" w:rsidRDefault="00496CEC">
      <w:pPr>
        <w:pStyle w:val="Header"/>
        <w:tabs>
          <w:tab w:val="clear" w:pos="4153"/>
          <w:tab w:val="clear" w:pos="8306"/>
        </w:tabs>
      </w:pPr>
    </w:p>
    <w:p w:rsidR="00496CEC" w:rsidRDefault="00496CEC">
      <w:pPr>
        <w:pStyle w:val="Header"/>
        <w:tabs>
          <w:tab w:val="clear" w:pos="4153"/>
          <w:tab w:val="clear" w:pos="8306"/>
        </w:tabs>
      </w:pPr>
    </w:p>
    <w:p w:rsidR="0032531A" w:rsidRDefault="0032531A">
      <w:pPr>
        <w:jc w:val="left"/>
      </w:pPr>
      <w:r>
        <w:br w:type="page"/>
      </w:r>
    </w:p>
    <w:p w:rsidR="0032531A" w:rsidRDefault="0032531A">
      <w:pPr>
        <w:pStyle w:val="Heading1"/>
        <w:numPr>
          <w:ilvl w:val="0"/>
          <w:numId w:val="0"/>
        </w:numPr>
      </w:pPr>
      <w:bookmarkStart w:id="0" w:name="_Toc73154031"/>
    </w:p>
    <w:p w:rsidR="00496CEC" w:rsidRDefault="00496CEC">
      <w:pPr>
        <w:pStyle w:val="Heading1"/>
        <w:numPr>
          <w:ilvl w:val="0"/>
          <w:numId w:val="0"/>
        </w:numPr>
      </w:pPr>
      <w:bookmarkStart w:id="1" w:name="_Toc493771067"/>
      <w:r>
        <w:t>Contents</w:t>
      </w:r>
      <w:bookmarkEnd w:id="0"/>
      <w:bookmarkEnd w:id="1"/>
    </w:p>
    <w:p w:rsidR="00496CEC" w:rsidRDefault="00496CEC"/>
    <w:p w:rsidR="00E71A72"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3771067" w:history="1">
        <w:r w:rsidR="00E71A72" w:rsidRPr="00F57A94">
          <w:rPr>
            <w:rStyle w:val="Hyperlink"/>
            <w:noProof/>
          </w:rPr>
          <w:t>Contents</w:t>
        </w:r>
        <w:r w:rsidR="00E71A72">
          <w:rPr>
            <w:noProof/>
            <w:webHidden/>
          </w:rPr>
          <w:tab/>
        </w:r>
        <w:r w:rsidR="00E71A72">
          <w:rPr>
            <w:noProof/>
            <w:webHidden/>
          </w:rPr>
          <w:fldChar w:fldCharType="begin"/>
        </w:r>
        <w:r w:rsidR="00E71A72">
          <w:rPr>
            <w:noProof/>
            <w:webHidden/>
          </w:rPr>
          <w:instrText xml:space="preserve"> PAGEREF _Toc493771067 \h </w:instrText>
        </w:r>
        <w:r w:rsidR="00E71A72">
          <w:rPr>
            <w:noProof/>
            <w:webHidden/>
          </w:rPr>
        </w:r>
        <w:r w:rsidR="00E71A72">
          <w:rPr>
            <w:noProof/>
            <w:webHidden/>
          </w:rPr>
          <w:fldChar w:fldCharType="separate"/>
        </w:r>
        <w:r w:rsidR="00E71A72">
          <w:rPr>
            <w:noProof/>
            <w:webHidden/>
          </w:rPr>
          <w:t>2</w:t>
        </w:r>
        <w:r w:rsidR="00E71A72">
          <w:rPr>
            <w:noProof/>
            <w:webHidden/>
          </w:rPr>
          <w:fldChar w:fldCharType="end"/>
        </w:r>
      </w:hyperlink>
    </w:p>
    <w:p w:rsidR="00E71A72" w:rsidRDefault="00E71A72">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3771068" w:history="1">
        <w:r w:rsidRPr="00F57A94">
          <w:rPr>
            <w:rStyle w:val="Hyperlink"/>
            <w:noProof/>
          </w:rPr>
          <w:t>Change History</w:t>
        </w:r>
        <w:r>
          <w:rPr>
            <w:noProof/>
            <w:webHidden/>
          </w:rPr>
          <w:tab/>
        </w:r>
        <w:r>
          <w:rPr>
            <w:noProof/>
            <w:webHidden/>
          </w:rPr>
          <w:fldChar w:fldCharType="begin"/>
        </w:r>
        <w:r>
          <w:rPr>
            <w:noProof/>
            <w:webHidden/>
          </w:rPr>
          <w:instrText xml:space="preserve"> PAGEREF _Toc493771068 \h </w:instrText>
        </w:r>
        <w:r>
          <w:rPr>
            <w:noProof/>
            <w:webHidden/>
          </w:rPr>
        </w:r>
        <w:r>
          <w:rPr>
            <w:noProof/>
            <w:webHidden/>
          </w:rPr>
          <w:fldChar w:fldCharType="separate"/>
        </w:r>
        <w:r>
          <w:rPr>
            <w:noProof/>
            <w:webHidden/>
          </w:rPr>
          <w:t>3</w:t>
        </w:r>
        <w:r>
          <w:rPr>
            <w:noProof/>
            <w:webHidden/>
          </w:rPr>
          <w:fldChar w:fldCharType="end"/>
        </w:r>
      </w:hyperlink>
    </w:p>
    <w:p w:rsidR="00E71A72" w:rsidRDefault="00E71A72">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3771069" w:history="1">
        <w:r w:rsidRPr="00F57A94">
          <w:rPr>
            <w:rStyle w:val="Hyperlink"/>
            <w:noProof/>
          </w:rPr>
          <w:t>1.</w:t>
        </w:r>
        <w:r>
          <w:rPr>
            <w:rFonts w:asciiTheme="minorHAnsi" w:eastAsiaTheme="minorEastAsia" w:hAnsiTheme="minorHAnsi" w:cstheme="minorBidi"/>
            <w:b w:val="0"/>
            <w:bCs w:val="0"/>
            <w:caps w:val="0"/>
            <w:noProof/>
            <w:sz w:val="22"/>
            <w:szCs w:val="22"/>
            <w:lang w:val="en-US"/>
          </w:rPr>
          <w:tab/>
        </w:r>
        <w:r w:rsidRPr="00F57A94">
          <w:rPr>
            <w:rStyle w:val="Hyperlink"/>
            <w:noProof/>
          </w:rPr>
          <w:t>Problem Statement</w:t>
        </w:r>
        <w:r>
          <w:rPr>
            <w:noProof/>
            <w:webHidden/>
          </w:rPr>
          <w:tab/>
        </w:r>
        <w:r>
          <w:rPr>
            <w:noProof/>
            <w:webHidden/>
          </w:rPr>
          <w:fldChar w:fldCharType="begin"/>
        </w:r>
        <w:r>
          <w:rPr>
            <w:noProof/>
            <w:webHidden/>
          </w:rPr>
          <w:instrText xml:space="preserve"> PAGEREF _Toc493771069 \h </w:instrText>
        </w:r>
        <w:r>
          <w:rPr>
            <w:noProof/>
            <w:webHidden/>
          </w:rPr>
        </w:r>
        <w:r>
          <w:rPr>
            <w:noProof/>
            <w:webHidden/>
          </w:rPr>
          <w:fldChar w:fldCharType="separate"/>
        </w:r>
        <w:r>
          <w:rPr>
            <w:noProof/>
            <w:webHidden/>
          </w:rPr>
          <w:t>4</w:t>
        </w:r>
        <w:r>
          <w:rPr>
            <w:noProof/>
            <w:webHidden/>
          </w:rPr>
          <w:fldChar w:fldCharType="end"/>
        </w:r>
      </w:hyperlink>
    </w:p>
    <w:p w:rsidR="00E71A72" w:rsidRDefault="00E71A72">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3771070" w:history="1">
        <w:r w:rsidRPr="00F57A94">
          <w:rPr>
            <w:rStyle w:val="Hyperlink"/>
            <w:noProof/>
          </w:rPr>
          <w:t>2.</w:t>
        </w:r>
        <w:r>
          <w:rPr>
            <w:rFonts w:asciiTheme="minorHAnsi" w:eastAsiaTheme="minorEastAsia" w:hAnsiTheme="minorHAnsi" w:cstheme="minorBidi"/>
            <w:b w:val="0"/>
            <w:bCs w:val="0"/>
            <w:caps w:val="0"/>
            <w:noProof/>
            <w:sz w:val="22"/>
            <w:szCs w:val="22"/>
            <w:lang w:val="en-US"/>
          </w:rPr>
          <w:tab/>
        </w:r>
        <w:r w:rsidRPr="00F57A94">
          <w:rPr>
            <w:rStyle w:val="Hyperlink"/>
            <w:noProof/>
          </w:rPr>
          <w:t>DDL Commands on Databases in Hive</w:t>
        </w:r>
        <w:r>
          <w:rPr>
            <w:noProof/>
            <w:webHidden/>
          </w:rPr>
          <w:tab/>
        </w:r>
        <w:r>
          <w:rPr>
            <w:noProof/>
            <w:webHidden/>
          </w:rPr>
          <w:fldChar w:fldCharType="begin"/>
        </w:r>
        <w:r>
          <w:rPr>
            <w:noProof/>
            <w:webHidden/>
          </w:rPr>
          <w:instrText xml:space="preserve"> PAGEREF _Toc493771070 \h </w:instrText>
        </w:r>
        <w:r>
          <w:rPr>
            <w:noProof/>
            <w:webHidden/>
          </w:rPr>
        </w:r>
        <w:r>
          <w:rPr>
            <w:noProof/>
            <w:webHidden/>
          </w:rPr>
          <w:fldChar w:fldCharType="separate"/>
        </w:r>
        <w:r>
          <w:rPr>
            <w:noProof/>
            <w:webHidden/>
          </w:rPr>
          <w:t>5</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71" w:history="1">
        <w:r w:rsidRPr="00F57A94">
          <w:rPr>
            <w:rStyle w:val="Hyperlink"/>
            <w:noProof/>
          </w:rPr>
          <w:t>2.1.</w:t>
        </w:r>
        <w:r>
          <w:rPr>
            <w:rFonts w:asciiTheme="minorHAnsi" w:eastAsiaTheme="minorEastAsia" w:hAnsiTheme="minorHAnsi" w:cstheme="minorBidi"/>
            <w:smallCaps w:val="0"/>
            <w:noProof/>
            <w:sz w:val="22"/>
            <w:szCs w:val="22"/>
            <w:lang w:val="en-US"/>
          </w:rPr>
          <w:tab/>
        </w:r>
        <w:r w:rsidRPr="00F57A94">
          <w:rPr>
            <w:rStyle w:val="Hyperlink"/>
            <w:noProof/>
          </w:rPr>
          <w:t>Create Database in Hive</w:t>
        </w:r>
        <w:r>
          <w:rPr>
            <w:noProof/>
            <w:webHidden/>
          </w:rPr>
          <w:tab/>
        </w:r>
        <w:r>
          <w:rPr>
            <w:noProof/>
            <w:webHidden/>
          </w:rPr>
          <w:fldChar w:fldCharType="begin"/>
        </w:r>
        <w:r>
          <w:rPr>
            <w:noProof/>
            <w:webHidden/>
          </w:rPr>
          <w:instrText xml:space="preserve"> PAGEREF _Toc493771071 \h </w:instrText>
        </w:r>
        <w:r>
          <w:rPr>
            <w:noProof/>
            <w:webHidden/>
          </w:rPr>
        </w:r>
        <w:r>
          <w:rPr>
            <w:noProof/>
            <w:webHidden/>
          </w:rPr>
          <w:fldChar w:fldCharType="separate"/>
        </w:r>
        <w:r>
          <w:rPr>
            <w:noProof/>
            <w:webHidden/>
          </w:rPr>
          <w:t>5</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72" w:history="1">
        <w:r w:rsidRPr="00F57A94">
          <w:rPr>
            <w:rStyle w:val="Hyperlink"/>
            <w:noProof/>
          </w:rPr>
          <w:t>2.2.</w:t>
        </w:r>
        <w:r>
          <w:rPr>
            <w:rFonts w:asciiTheme="minorHAnsi" w:eastAsiaTheme="minorEastAsia" w:hAnsiTheme="minorHAnsi" w:cstheme="minorBidi"/>
            <w:smallCaps w:val="0"/>
            <w:noProof/>
            <w:sz w:val="22"/>
            <w:szCs w:val="22"/>
            <w:lang w:val="en-US"/>
          </w:rPr>
          <w:tab/>
        </w:r>
        <w:r w:rsidRPr="00F57A94">
          <w:rPr>
            <w:rStyle w:val="Hyperlink"/>
            <w:noProof/>
          </w:rPr>
          <w:t>Drop Database in Hive</w:t>
        </w:r>
        <w:r>
          <w:rPr>
            <w:noProof/>
            <w:webHidden/>
          </w:rPr>
          <w:tab/>
        </w:r>
        <w:r>
          <w:rPr>
            <w:noProof/>
            <w:webHidden/>
          </w:rPr>
          <w:fldChar w:fldCharType="begin"/>
        </w:r>
        <w:r>
          <w:rPr>
            <w:noProof/>
            <w:webHidden/>
          </w:rPr>
          <w:instrText xml:space="preserve"> PAGEREF _Toc493771072 \h </w:instrText>
        </w:r>
        <w:r>
          <w:rPr>
            <w:noProof/>
            <w:webHidden/>
          </w:rPr>
        </w:r>
        <w:r>
          <w:rPr>
            <w:noProof/>
            <w:webHidden/>
          </w:rPr>
          <w:fldChar w:fldCharType="separate"/>
        </w:r>
        <w:r>
          <w:rPr>
            <w:noProof/>
            <w:webHidden/>
          </w:rPr>
          <w:t>5</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73" w:history="1">
        <w:r w:rsidRPr="00F57A94">
          <w:rPr>
            <w:rStyle w:val="Hyperlink"/>
            <w:noProof/>
          </w:rPr>
          <w:t>2.3.</w:t>
        </w:r>
        <w:r>
          <w:rPr>
            <w:rFonts w:asciiTheme="minorHAnsi" w:eastAsiaTheme="minorEastAsia" w:hAnsiTheme="minorHAnsi" w:cstheme="minorBidi"/>
            <w:smallCaps w:val="0"/>
            <w:noProof/>
            <w:sz w:val="22"/>
            <w:szCs w:val="22"/>
            <w:lang w:val="en-US"/>
          </w:rPr>
          <w:tab/>
        </w:r>
        <w:r w:rsidRPr="00F57A94">
          <w:rPr>
            <w:rStyle w:val="Hyperlink"/>
            <w:noProof/>
          </w:rPr>
          <w:t>Describe Database Command in Hive</w:t>
        </w:r>
        <w:r>
          <w:rPr>
            <w:noProof/>
            <w:webHidden/>
          </w:rPr>
          <w:tab/>
        </w:r>
        <w:r>
          <w:rPr>
            <w:noProof/>
            <w:webHidden/>
          </w:rPr>
          <w:fldChar w:fldCharType="begin"/>
        </w:r>
        <w:r>
          <w:rPr>
            <w:noProof/>
            <w:webHidden/>
          </w:rPr>
          <w:instrText xml:space="preserve"> PAGEREF _Toc493771073 \h </w:instrText>
        </w:r>
        <w:r>
          <w:rPr>
            <w:noProof/>
            <w:webHidden/>
          </w:rPr>
        </w:r>
        <w:r>
          <w:rPr>
            <w:noProof/>
            <w:webHidden/>
          </w:rPr>
          <w:fldChar w:fldCharType="separate"/>
        </w:r>
        <w:r>
          <w:rPr>
            <w:noProof/>
            <w:webHidden/>
          </w:rPr>
          <w:t>5</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74" w:history="1">
        <w:r w:rsidRPr="00F57A94">
          <w:rPr>
            <w:rStyle w:val="Hyperlink"/>
            <w:noProof/>
          </w:rPr>
          <w:t>2.4.</w:t>
        </w:r>
        <w:r>
          <w:rPr>
            <w:rFonts w:asciiTheme="minorHAnsi" w:eastAsiaTheme="minorEastAsia" w:hAnsiTheme="minorHAnsi" w:cstheme="minorBidi"/>
            <w:smallCaps w:val="0"/>
            <w:noProof/>
            <w:sz w:val="22"/>
            <w:szCs w:val="22"/>
            <w:lang w:val="en-US"/>
          </w:rPr>
          <w:tab/>
        </w:r>
        <w:r w:rsidRPr="00F57A94">
          <w:rPr>
            <w:rStyle w:val="Hyperlink"/>
            <w:noProof/>
          </w:rPr>
          <w:t>Alter Database Command in Hive</w:t>
        </w:r>
        <w:r>
          <w:rPr>
            <w:noProof/>
            <w:webHidden/>
          </w:rPr>
          <w:tab/>
        </w:r>
        <w:r>
          <w:rPr>
            <w:noProof/>
            <w:webHidden/>
          </w:rPr>
          <w:fldChar w:fldCharType="begin"/>
        </w:r>
        <w:r>
          <w:rPr>
            <w:noProof/>
            <w:webHidden/>
          </w:rPr>
          <w:instrText xml:space="preserve"> PAGEREF _Toc493771074 \h </w:instrText>
        </w:r>
        <w:r>
          <w:rPr>
            <w:noProof/>
            <w:webHidden/>
          </w:rPr>
        </w:r>
        <w:r>
          <w:rPr>
            <w:noProof/>
            <w:webHidden/>
          </w:rPr>
          <w:fldChar w:fldCharType="separate"/>
        </w:r>
        <w:r>
          <w:rPr>
            <w:noProof/>
            <w:webHidden/>
          </w:rPr>
          <w:t>6</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75" w:history="1">
        <w:r w:rsidRPr="00F57A94">
          <w:rPr>
            <w:rStyle w:val="Hyperlink"/>
            <w:noProof/>
          </w:rPr>
          <w:t>2.5.</w:t>
        </w:r>
        <w:r>
          <w:rPr>
            <w:rFonts w:asciiTheme="minorHAnsi" w:eastAsiaTheme="minorEastAsia" w:hAnsiTheme="minorHAnsi" w:cstheme="minorBidi"/>
            <w:smallCaps w:val="0"/>
            <w:noProof/>
            <w:sz w:val="22"/>
            <w:szCs w:val="22"/>
            <w:lang w:val="en-US"/>
          </w:rPr>
          <w:tab/>
        </w:r>
        <w:r w:rsidRPr="00F57A94">
          <w:rPr>
            <w:rStyle w:val="Hyperlink"/>
            <w:noProof/>
          </w:rPr>
          <w:t>Show Database Command in Hive</w:t>
        </w:r>
        <w:r>
          <w:rPr>
            <w:noProof/>
            <w:webHidden/>
          </w:rPr>
          <w:tab/>
        </w:r>
        <w:r>
          <w:rPr>
            <w:noProof/>
            <w:webHidden/>
          </w:rPr>
          <w:fldChar w:fldCharType="begin"/>
        </w:r>
        <w:r>
          <w:rPr>
            <w:noProof/>
            <w:webHidden/>
          </w:rPr>
          <w:instrText xml:space="preserve"> PAGEREF _Toc493771075 \h </w:instrText>
        </w:r>
        <w:r>
          <w:rPr>
            <w:noProof/>
            <w:webHidden/>
          </w:rPr>
        </w:r>
        <w:r>
          <w:rPr>
            <w:noProof/>
            <w:webHidden/>
          </w:rPr>
          <w:fldChar w:fldCharType="separate"/>
        </w:r>
        <w:r>
          <w:rPr>
            <w:noProof/>
            <w:webHidden/>
          </w:rPr>
          <w:t>6</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76" w:history="1">
        <w:r w:rsidRPr="00F57A94">
          <w:rPr>
            <w:rStyle w:val="Hyperlink"/>
            <w:noProof/>
          </w:rPr>
          <w:t>2.6.</w:t>
        </w:r>
        <w:r>
          <w:rPr>
            <w:rFonts w:asciiTheme="minorHAnsi" w:eastAsiaTheme="minorEastAsia" w:hAnsiTheme="minorHAnsi" w:cstheme="minorBidi"/>
            <w:smallCaps w:val="0"/>
            <w:noProof/>
            <w:sz w:val="22"/>
            <w:szCs w:val="22"/>
            <w:lang w:val="en-US"/>
          </w:rPr>
          <w:tab/>
        </w:r>
        <w:r w:rsidRPr="00F57A94">
          <w:rPr>
            <w:rStyle w:val="Hyperlink"/>
            <w:noProof/>
          </w:rPr>
          <w:t>Use Database Command in Hive</w:t>
        </w:r>
        <w:r>
          <w:rPr>
            <w:noProof/>
            <w:webHidden/>
          </w:rPr>
          <w:tab/>
        </w:r>
        <w:r>
          <w:rPr>
            <w:noProof/>
            <w:webHidden/>
          </w:rPr>
          <w:fldChar w:fldCharType="begin"/>
        </w:r>
        <w:r>
          <w:rPr>
            <w:noProof/>
            <w:webHidden/>
          </w:rPr>
          <w:instrText xml:space="preserve"> PAGEREF _Toc493771076 \h </w:instrText>
        </w:r>
        <w:r>
          <w:rPr>
            <w:noProof/>
            <w:webHidden/>
          </w:rPr>
        </w:r>
        <w:r>
          <w:rPr>
            <w:noProof/>
            <w:webHidden/>
          </w:rPr>
          <w:fldChar w:fldCharType="separate"/>
        </w:r>
        <w:r>
          <w:rPr>
            <w:noProof/>
            <w:webHidden/>
          </w:rPr>
          <w:t>6</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77" w:history="1">
        <w:r w:rsidRPr="00F57A94">
          <w:rPr>
            <w:rStyle w:val="Hyperlink"/>
            <w:noProof/>
          </w:rPr>
          <w:t>2.7.</w:t>
        </w:r>
        <w:r>
          <w:rPr>
            <w:rFonts w:asciiTheme="minorHAnsi" w:eastAsiaTheme="minorEastAsia" w:hAnsiTheme="minorHAnsi" w:cstheme="minorBidi"/>
            <w:smallCaps w:val="0"/>
            <w:noProof/>
            <w:sz w:val="22"/>
            <w:szCs w:val="22"/>
            <w:lang w:val="en-US"/>
          </w:rPr>
          <w:tab/>
        </w:r>
        <w:r w:rsidRPr="00F57A94">
          <w:rPr>
            <w:rStyle w:val="Hyperlink"/>
            <w:noProof/>
          </w:rPr>
          <w:t>Create Table Command in Hive</w:t>
        </w:r>
        <w:r>
          <w:rPr>
            <w:noProof/>
            <w:webHidden/>
          </w:rPr>
          <w:tab/>
        </w:r>
        <w:r>
          <w:rPr>
            <w:noProof/>
            <w:webHidden/>
          </w:rPr>
          <w:fldChar w:fldCharType="begin"/>
        </w:r>
        <w:r>
          <w:rPr>
            <w:noProof/>
            <w:webHidden/>
          </w:rPr>
          <w:instrText xml:space="preserve"> PAGEREF _Toc493771077 \h </w:instrText>
        </w:r>
        <w:r>
          <w:rPr>
            <w:noProof/>
            <w:webHidden/>
          </w:rPr>
        </w:r>
        <w:r>
          <w:rPr>
            <w:noProof/>
            <w:webHidden/>
          </w:rPr>
          <w:fldChar w:fldCharType="separate"/>
        </w:r>
        <w:r>
          <w:rPr>
            <w:noProof/>
            <w:webHidden/>
          </w:rPr>
          <w:t>7</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78" w:history="1">
        <w:r w:rsidRPr="00F57A94">
          <w:rPr>
            <w:rStyle w:val="Hyperlink"/>
            <w:noProof/>
          </w:rPr>
          <w:t>2.8.</w:t>
        </w:r>
        <w:r>
          <w:rPr>
            <w:rFonts w:asciiTheme="minorHAnsi" w:eastAsiaTheme="minorEastAsia" w:hAnsiTheme="minorHAnsi" w:cstheme="minorBidi"/>
            <w:smallCaps w:val="0"/>
            <w:noProof/>
            <w:sz w:val="22"/>
            <w:szCs w:val="22"/>
            <w:lang w:val="en-US"/>
          </w:rPr>
          <w:tab/>
        </w:r>
        <w:r w:rsidRPr="00F57A94">
          <w:rPr>
            <w:rStyle w:val="Hyperlink"/>
            <w:noProof/>
          </w:rPr>
          <w:t>DROP Table Command in Hive</w:t>
        </w:r>
        <w:r>
          <w:rPr>
            <w:noProof/>
            <w:webHidden/>
          </w:rPr>
          <w:tab/>
        </w:r>
        <w:r>
          <w:rPr>
            <w:noProof/>
            <w:webHidden/>
          </w:rPr>
          <w:fldChar w:fldCharType="begin"/>
        </w:r>
        <w:r>
          <w:rPr>
            <w:noProof/>
            <w:webHidden/>
          </w:rPr>
          <w:instrText xml:space="preserve"> PAGEREF _Toc493771078 \h </w:instrText>
        </w:r>
        <w:r>
          <w:rPr>
            <w:noProof/>
            <w:webHidden/>
          </w:rPr>
        </w:r>
        <w:r>
          <w:rPr>
            <w:noProof/>
            <w:webHidden/>
          </w:rPr>
          <w:fldChar w:fldCharType="separate"/>
        </w:r>
        <w:r>
          <w:rPr>
            <w:noProof/>
            <w:webHidden/>
          </w:rPr>
          <w:t>7</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79" w:history="1">
        <w:r w:rsidRPr="00F57A94">
          <w:rPr>
            <w:rStyle w:val="Hyperlink"/>
            <w:noProof/>
          </w:rPr>
          <w:t>2.9.</w:t>
        </w:r>
        <w:r>
          <w:rPr>
            <w:rFonts w:asciiTheme="minorHAnsi" w:eastAsiaTheme="minorEastAsia" w:hAnsiTheme="minorHAnsi" w:cstheme="minorBidi"/>
            <w:smallCaps w:val="0"/>
            <w:noProof/>
            <w:sz w:val="22"/>
            <w:szCs w:val="22"/>
            <w:lang w:val="en-US"/>
          </w:rPr>
          <w:tab/>
        </w:r>
        <w:r w:rsidRPr="00F57A94">
          <w:rPr>
            <w:rStyle w:val="Hyperlink"/>
            <w:noProof/>
          </w:rPr>
          <w:t>TRUNCATE Table Command in Hive</w:t>
        </w:r>
        <w:bookmarkStart w:id="2" w:name="_GoBack"/>
        <w:bookmarkEnd w:id="2"/>
        <w:r>
          <w:rPr>
            <w:noProof/>
            <w:webHidden/>
          </w:rPr>
          <w:tab/>
        </w:r>
        <w:r>
          <w:rPr>
            <w:noProof/>
            <w:webHidden/>
          </w:rPr>
          <w:fldChar w:fldCharType="begin"/>
        </w:r>
        <w:r>
          <w:rPr>
            <w:noProof/>
            <w:webHidden/>
          </w:rPr>
          <w:instrText xml:space="preserve"> PAGEREF _Toc493771079 \h </w:instrText>
        </w:r>
        <w:r>
          <w:rPr>
            <w:noProof/>
            <w:webHidden/>
          </w:rPr>
        </w:r>
        <w:r>
          <w:rPr>
            <w:noProof/>
            <w:webHidden/>
          </w:rPr>
          <w:fldChar w:fldCharType="separate"/>
        </w:r>
        <w:r>
          <w:rPr>
            <w:noProof/>
            <w:webHidden/>
          </w:rPr>
          <w:t>8</w:t>
        </w:r>
        <w:r>
          <w:rPr>
            <w:noProof/>
            <w:webHidden/>
          </w:rPr>
          <w:fldChar w:fldCharType="end"/>
        </w:r>
      </w:hyperlink>
    </w:p>
    <w:p w:rsidR="00E71A72" w:rsidRDefault="00E71A72">
      <w:pPr>
        <w:pStyle w:val="TOC2"/>
        <w:tabs>
          <w:tab w:val="left" w:pos="1000"/>
          <w:tab w:val="right" w:leader="dot" w:pos="10478"/>
        </w:tabs>
        <w:rPr>
          <w:rFonts w:asciiTheme="minorHAnsi" w:eastAsiaTheme="minorEastAsia" w:hAnsiTheme="minorHAnsi" w:cstheme="minorBidi"/>
          <w:smallCaps w:val="0"/>
          <w:noProof/>
          <w:sz w:val="22"/>
          <w:szCs w:val="22"/>
          <w:lang w:val="en-US"/>
        </w:rPr>
      </w:pPr>
      <w:hyperlink w:anchor="_Toc493771080" w:history="1">
        <w:r w:rsidRPr="00F57A94">
          <w:rPr>
            <w:rStyle w:val="Hyperlink"/>
            <w:noProof/>
          </w:rPr>
          <w:t>2.10.</w:t>
        </w:r>
        <w:r>
          <w:rPr>
            <w:rFonts w:asciiTheme="minorHAnsi" w:eastAsiaTheme="minorEastAsia" w:hAnsiTheme="minorHAnsi" w:cstheme="minorBidi"/>
            <w:smallCaps w:val="0"/>
            <w:noProof/>
            <w:sz w:val="22"/>
            <w:szCs w:val="22"/>
            <w:lang w:val="en-US"/>
          </w:rPr>
          <w:tab/>
        </w:r>
        <w:r w:rsidRPr="00F57A94">
          <w:rPr>
            <w:rStyle w:val="Hyperlink"/>
            <w:noProof/>
          </w:rPr>
          <w:t>ALTER Table Command in Hive</w:t>
        </w:r>
        <w:r>
          <w:rPr>
            <w:noProof/>
            <w:webHidden/>
          </w:rPr>
          <w:tab/>
        </w:r>
        <w:r>
          <w:rPr>
            <w:noProof/>
            <w:webHidden/>
          </w:rPr>
          <w:fldChar w:fldCharType="begin"/>
        </w:r>
        <w:r>
          <w:rPr>
            <w:noProof/>
            <w:webHidden/>
          </w:rPr>
          <w:instrText xml:space="preserve"> PAGEREF _Toc493771080 \h </w:instrText>
        </w:r>
        <w:r>
          <w:rPr>
            <w:noProof/>
            <w:webHidden/>
          </w:rPr>
        </w:r>
        <w:r>
          <w:rPr>
            <w:noProof/>
            <w:webHidden/>
          </w:rPr>
          <w:fldChar w:fldCharType="separate"/>
        </w:r>
        <w:r>
          <w:rPr>
            <w:noProof/>
            <w:webHidden/>
          </w:rPr>
          <w:t>8</w:t>
        </w:r>
        <w:r>
          <w:rPr>
            <w:noProof/>
            <w:webHidden/>
          </w:rPr>
          <w:fldChar w:fldCharType="end"/>
        </w:r>
      </w:hyperlink>
    </w:p>
    <w:p w:rsidR="00E71A72" w:rsidRDefault="00E71A72">
      <w:pPr>
        <w:pStyle w:val="TOC2"/>
        <w:tabs>
          <w:tab w:val="left" w:pos="1000"/>
          <w:tab w:val="right" w:leader="dot" w:pos="10478"/>
        </w:tabs>
        <w:rPr>
          <w:rFonts w:asciiTheme="minorHAnsi" w:eastAsiaTheme="minorEastAsia" w:hAnsiTheme="minorHAnsi" w:cstheme="minorBidi"/>
          <w:smallCaps w:val="0"/>
          <w:noProof/>
          <w:sz w:val="22"/>
          <w:szCs w:val="22"/>
          <w:lang w:val="en-US"/>
        </w:rPr>
      </w:pPr>
      <w:hyperlink w:anchor="_Toc493771081" w:history="1">
        <w:r w:rsidRPr="00F57A94">
          <w:rPr>
            <w:rStyle w:val="Hyperlink"/>
            <w:noProof/>
          </w:rPr>
          <w:t>2.11.</w:t>
        </w:r>
        <w:r>
          <w:rPr>
            <w:rFonts w:asciiTheme="minorHAnsi" w:eastAsiaTheme="minorEastAsia" w:hAnsiTheme="minorHAnsi" w:cstheme="minorBidi"/>
            <w:smallCaps w:val="0"/>
            <w:noProof/>
            <w:sz w:val="22"/>
            <w:szCs w:val="22"/>
            <w:lang w:val="en-US"/>
          </w:rPr>
          <w:tab/>
        </w:r>
        <w:r w:rsidRPr="00F57A94">
          <w:rPr>
            <w:rStyle w:val="Hyperlink"/>
            <w:noProof/>
          </w:rPr>
          <w:t>DESCRIBE Table Command in Hive</w:t>
        </w:r>
        <w:r>
          <w:rPr>
            <w:noProof/>
            <w:webHidden/>
          </w:rPr>
          <w:tab/>
        </w:r>
        <w:r>
          <w:rPr>
            <w:noProof/>
            <w:webHidden/>
          </w:rPr>
          <w:fldChar w:fldCharType="begin"/>
        </w:r>
        <w:r>
          <w:rPr>
            <w:noProof/>
            <w:webHidden/>
          </w:rPr>
          <w:instrText xml:space="preserve"> PAGEREF _Toc493771081 \h </w:instrText>
        </w:r>
        <w:r>
          <w:rPr>
            <w:noProof/>
            <w:webHidden/>
          </w:rPr>
        </w:r>
        <w:r>
          <w:rPr>
            <w:noProof/>
            <w:webHidden/>
          </w:rPr>
          <w:fldChar w:fldCharType="separate"/>
        </w:r>
        <w:r>
          <w:rPr>
            <w:noProof/>
            <w:webHidden/>
          </w:rPr>
          <w:t>8</w:t>
        </w:r>
        <w:r>
          <w:rPr>
            <w:noProof/>
            <w:webHidden/>
          </w:rPr>
          <w:fldChar w:fldCharType="end"/>
        </w:r>
      </w:hyperlink>
    </w:p>
    <w:p w:rsidR="00E71A72" w:rsidRDefault="00E71A72">
      <w:pPr>
        <w:pStyle w:val="TOC2"/>
        <w:tabs>
          <w:tab w:val="left" w:pos="1000"/>
          <w:tab w:val="right" w:leader="dot" w:pos="10478"/>
        </w:tabs>
        <w:rPr>
          <w:rFonts w:asciiTheme="minorHAnsi" w:eastAsiaTheme="minorEastAsia" w:hAnsiTheme="minorHAnsi" w:cstheme="minorBidi"/>
          <w:smallCaps w:val="0"/>
          <w:noProof/>
          <w:sz w:val="22"/>
          <w:szCs w:val="22"/>
          <w:lang w:val="en-US"/>
        </w:rPr>
      </w:pPr>
      <w:hyperlink w:anchor="_Toc493771082" w:history="1">
        <w:r w:rsidRPr="00F57A94">
          <w:rPr>
            <w:rStyle w:val="Hyperlink"/>
            <w:noProof/>
          </w:rPr>
          <w:t>2.12.</w:t>
        </w:r>
        <w:r>
          <w:rPr>
            <w:rFonts w:asciiTheme="minorHAnsi" w:eastAsiaTheme="minorEastAsia" w:hAnsiTheme="minorHAnsi" w:cstheme="minorBidi"/>
            <w:smallCaps w:val="0"/>
            <w:noProof/>
            <w:sz w:val="22"/>
            <w:szCs w:val="22"/>
            <w:lang w:val="en-US"/>
          </w:rPr>
          <w:tab/>
        </w:r>
        <w:r w:rsidRPr="00F57A94">
          <w:rPr>
            <w:rStyle w:val="Hyperlink"/>
            <w:noProof/>
          </w:rPr>
          <w:t>Show Table Command in Hive</w:t>
        </w:r>
        <w:r>
          <w:rPr>
            <w:noProof/>
            <w:webHidden/>
          </w:rPr>
          <w:tab/>
        </w:r>
        <w:r>
          <w:rPr>
            <w:noProof/>
            <w:webHidden/>
          </w:rPr>
          <w:fldChar w:fldCharType="begin"/>
        </w:r>
        <w:r>
          <w:rPr>
            <w:noProof/>
            <w:webHidden/>
          </w:rPr>
          <w:instrText xml:space="preserve"> PAGEREF _Toc493771082 \h </w:instrText>
        </w:r>
        <w:r>
          <w:rPr>
            <w:noProof/>
            <w:webHidden/>
          </w:rPr>
        </w:r>
        <w:r>
          <w:rPr>
            <w:noProof/>
            <w:webHidden/>
          </w:rPr>
          <w:fldChar w:fldCharType="separate"/>
        </w:r>
        <w:r>
          <w:rPr>
            <w:noProof/>
            <w:webHidden/>
          </w:rPr>
          <w:t>9</w:t>
        </w:r>
        <w:r>
          <w:rPr>
            <w:noProof/>
            <w:webHidden/>
          </w:rPr>
          <w:fldChar w:fldCharType="end"/>
        </w:r>
      </w:hyperlink>
    </w:p>
    <w:p w:rsidR="00E71A72" w:rsidRDefault="00E71A72">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3771083" w:history="1">
        <w:r w:rsidRPr="00F57A94">
          <w:rPr>
            <w:rStyle w:val="Hyperlink"/>
            <w:noProof/>
          </w:rPr>
          <w:t>3.</w:t>
        </w:r>
        <w:r>
          <w:rPr>
            <w:rFonts w:asciiTheme="minorHAnsi" w:eastAsiaTheme="minorEastAsia" w:hAnsiTheme="minorHAnsi" w:cstheme="minorBidi"/>
            <w:b w:val="0"/>
            <w:bCs w:val="0"/>
            <w:caps w:val="0"/>
            <w:noProof/>
            <w:sz w:val="22"/>
            <w:szCs w:val="22"/>
            <w:lang w:val="en-US"/>
          </w:rPr>
          <w:tab/>
        </w:r>
        <w:r w:rsidRPr="00F57A94">
          <w:rPr>
            <w:rStyle w:val="Hyperlink"/>
            <w:noProof/>
          </w:rPr>
          <w:t>DML Commands in Hive</w:t>
        </w:r>
        <w:r>
          <w:rPr>
            <w:noProof/>
            <w:webHidden/>
          </w:rPr>
          <w:tab/>
        </w:r>
        <w:r>
          <w:rPr>
            <w:noProof/>
            <w:webHidden/>
          </w:rPr>
          <w:fldChar w:fldCharType="begin"/>
        </w:r>
        <w:r>
          <w:rPr>
            <w:noProof/>
            <w:webHidden/>
          </w:rPr>
          <w:instrText xml:space="preserve"> PAGEREF _Toc493771083 \h </w:instrText>
        </w:r>
        <w:r>
          <w:rPr>
            <w:noProof/>
            <w:webHidden/>
          </w:rPr>
        </w:r>
        <w:r>
          <w:rPr>
            <w:noProof/>
            <w:webHidden/>
          </w:rPr>
          <w:fldChar w:fldCharType="separate"/>
        </w:r>
        <w:r>
          <w:rPr>
            <w:noProof/>
            <w:webHidden/>
          </w:rPr>
          <w:t>9</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84" w:history="1">
        <w:r w:rsidRPr="00F57A94">
          <w:rPr>
            <w:rStyle w:val="Hyperlink"/>
            <w:noProof/>
          </w:rPr>
          <w:t>3.1.</w:t>
        </w:r>
        <w:r>
          <w:rPr>
            <w:rFonts w:asciiTheme="minorHAnsi" w:eastAsiaTheme="minorEastAsia" w:hAnsiTheme="minorHAnsi" w:cstheme="minorBidi"/>
            <w:smallCaps w:val="0"/>
            <w:noProof/>
            <w:sz w:val="22"/>
            <w:szCs w:val="22"/>
            <w:lang w:val="en-US"/>
          </w:rPr>
          <w:tab/>
        </w:r>
        <w:r w:rsidRPr="00F57A94">
          <w:rPr>
            <w:rStyle w:val="Hyperlink"/>
            <w:noProof/>
          </w:rPr>
          <w:t>Usage of LOAD Command for Inserting Data Into Hive Tables</w:t>
        </w:r>
        <w:r>
          <w:rPr>
            <w:noProof/>
            <w:webHidden/>
          </w:rPr>
          <w:tab/>
        </w:r>
        <w:r>
          <w:rPr>
            <w:noProof/>
            <w:webHidden/>
          </w:rPr>
          <w:fldChar w:fldCharType="begin"/>
        </w:r>
        <w:r>
          <w:rPr>
            <w:noProof/>
            <w:webHidden/>
          </w:rPr>
          <w:instrText xml:space="preserve"> PAGEREF _Toc493771084 \h </w:instrText>
        </w:r>
        <w:r>
          <w:rPr>
            <w:noProof/>
            <w:webHidden/>
          </w:rPr>
        </w:r>
        <w:r>
          <w:rPr>
            <w:noProof/>
            <w:webHidden/>
          </w:rPr>
          <w:fldChar w:fldCharType="separate"/>
        </w:r>
        <w:r>
          <w:rPr>
            <w:noProof/>
            <w:webHidden/>
          </w:rPr>
          <w:t>10</w:t>
        </w:r>
        <w:r>
          <w:rPr>
            <w:noProof/>
            <w:webHidden/>
          </w:rPr>
          <w:fldChar w:fldCharType="end"/>
        </w:r>
      </w:hyperlink>
    </w:p>
    <w:p w:rsidR="00E71A72" w:rsidRDefault="00E71A72">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3771085" w:history="1">
        <w:r w:rsidRPr="00F57A94">
          <w:rPr>
            <w:rStyle w:val="Hyperlink"/>
            <w:noProof/>
          </w:rPr>
          <w:t>3.2.</w:t>
        </w:r>
        <w:r>
          <w:rPr>
            <w:rFonts w:asciiTheme="minorHAnsi" w:eastAsiaTheme="minorEastAsia" w:hAnsiTheme="minorHAnsi" w:cstheme="minorBidi"/>
            <w:smallCaps w:val="0"/>
            <w:noProof/>
            <w:sz w:val="22"/>
            <w:szCs w:val="22"/>
            <w:lang w:val="en-US"/>
          </w:rPr>
          <w:tab/>
        </w:r>
        <w:r w:rsidRPr="00F57A94">
          <w:rPr>
            <w:rStyle w:val="Hyperlink"/>
            <w:noProof/>
          </w:rPr>
          <w:t>Exporting Data</w:t>
        </w:r>
        <w:r>
          <w:rPr>
            <w:noProof/>
            <w:webHidden/>
          </w:rPr>
          <w:tab/>
        </w:r>
        <w:r>
          <w:rPr>
            <w:noProof/>
            <w:webHidden/>
          </w:rPr>
          <w:fldChar w:fldCharType="begin"/>
        </w:r>
        <w:r>
          <w:rPr>
            <w:noProof/>
            <w:webHidden/>
          </w:rPr>
          <w:instrText xml:space="preserve"> PAGEREF _Toc493771085 \h </w:instrText>
        </w:r>
        <w:r>
          <w:rPr>
            <w:noProof/>
            <w:webHidden/>
          </w:rPr>
        </w:r>
        <w:r>
          <w:rPr>
            <w:noProof/>
            <w:webHidden/>
          </w:rPr>
          <w:fldChar w:fldCharType="separate"/>
        </w:r>
        <w:r>
          <w:rPr>
            <w:noProof/>
            <w:webHidden/>
          </w:rPr>
          <w:t>11</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3" w:name="_Toc71517007"/>
      <w:bookmarkStart w:id="4" w:name="_Toc73154032"/>
      <w:bookmarkStart w:id="5" w:name="_Toc493771068"/>
      <w:r>
        <w:lastRenderedPageBreak/>
        <w:t>Change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4B15BC" w:rsidP="009662C5">
            <w:pPr>
              <w:jc w:val="left"/>
            </w:pPr>
            <w:r>
              <w:t>2</w:t>
            </w:r>
            <w:r w:rsidR="009662C5">
              <w:t>1</w:t>
            </w:r>
            <w:r w:rsidR="00515538">
              <w:t>/0</w:t>
            </w:r>
            <w:r w:rsidR="00DB4D2F">
              <w:t>9</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3"/>
      <w:bookmarkEnd w:id="4"/>
    </w:tbl>
    <w:p w:rsidR="00DB4D2F" w:rsidRDefault="00496CEC" w:rsidP="00DB4D2F">
      <w:pPr>
        <w:pStyle w:val="Heading1"/>
      </w:pPr>
      <w:r>
        <w:rPr>
          <w:bCs/>
        </w:rPr>
        <w:br w:type="page"/>
      </w:r>
      <w:bookmarkStart w:id="6" w:name="_Toc493771069"/>
      <w:r w:rsidR="00DB4D2F">
        <w:lastRenderedPageBreak/>
        <w:t>Problem Statement</w:t>
      </w:r>
      <w:bookmarkEnd w:id="6"/>
    </w:p>
    <w:p w:rsidR="00326C6C" w:rsidRDefault="00326C6C" w:rsidP="00326C6C">
      <w:pPr>
        <w:jc w:val="left"/>
      </w:pPr>
      <w:r>
        <w:t>Explain the below concepts with an example in brief.</w:t>
      </w:r>
    </w:p>
    <w:p w:rsidR="00326C6C" w:rsidRDefault="00326C6C" w:rsidP="00326C6C">
      <w:pPr>
        <w:jc w:val="left"/>
      </w:pPr>
      <w:r>
        <w:t>● Hive Data Definitions</w:t>
      </w:r>
    </w:p>
    <w:p w:rsidR="00326C6C" w:rsidRDefault="00326C6C" w:rsidP="00326C6C">
      <w:pPr>
        <w:jc w:val="left"/>
      </w:pPr>
      <w:r>
        <w:t>● Hive Data Manipulations</w:t>
      </w:r>
    </w:p>
    <w:p w:rsidR="009662C5" w:rsidRDefault="00326C6C" w:rsidP="00326C6C">
      <w:pPr>
        <w:jc w:val="left"/>
      </w:pPr>
      <w:r>
        <w:t xml:space="preserve">● </w:t>
      </w:r>
      <w:proofErr w:type="spellStart"/>
      <w:r>
        <w:t>HiveQL</w:t>
      </w:r>
      <w:proofErr w:type="spellEnd"/>
      <w:r>
        <w:t xml:space="preserve"> Manipulations</w:t>
      </w:r>
    </w:p>
    <w:p w:rsidR="00326C6C" w:rsidRDefault="00326C6C" w:rsidP="00326C6C">
      <w:pPr>
        <w:jc w:val="left"/>
      </w:pPr>
    </w:p>
    <w:p w:rsidR="00326C6C" w:rsidRDefault="00326C6C" w:rsidP="00326C6C">
      <w:pPr>
        <w:jc w:val="left"/>
      </w:pPr>
    </w:p>
    <w:p w:rsidR="00326C6C" w:rsidRDefault="00326C6C" w:rsidP="00326C6C">
      <w:pPr>
        <w:jc w:val="left"/>
      </w:pPr>
      <w:r>
        <w:t>Examples will be given using the following dataset</w:t>
      </w:r>
    </w:p>
    <w:p w:rsidR="00326C6C" w:rsidRDefault="00326C6C" w:rsidP="00326C6C">
      <w:pPr>
        <w:jc w:val="left"/>
      </w:pPr>
    </w:p>
    <w:p w:rsidR="004B15BC" w:rsidRPr="00B10996" w:rsidRDefault="00326C6C" w:rsidP="00CA10DC">
      <w:pPr>
        <w:jc w:val="left"/>
        <w:rPr>
          <w:b/>
        </w:rPr>
      </w:pPr>
      <w:r>
        <w:rPr>
          <w:b/>
        </w:rPr>
        <w:t>e</w:t>
      </w:r>
      <w:r w:rsidR="009662C5">
        <w:rPr>
          <w:b/>
        </w:rPr>
        <w:t>mp_details</w:t>
      </w:r>
      <w:r w:rsidR="00B10996" w:rsidRPr="00B10996">
        <w:rPr>
          <w:b/>
        </w:rPr>
        <w:t>.txt'</w:t>
      </w:r>
    </w:p>
    <w:p w:rsidR="004B15BC" w:rsidRPr="004B15BC" w:rsidRDefault="004B15BC" w:rsidP="00CA10DC">
      <w:pPr>
        <w:jc w:val="left"/>
        <w:rPr>
          <w:b/>
        </w:rPr>
      </w:pPr>
    </w:p>
    <w:p w:rsidR="009662C5" w:rsidRPr="009662C5" w:rsidRDefault="009662C5" w:rsidP="009662C5">
      <w:pPr>
        <w:jc w:val="left"/>
        <w:rPr>
          <w:rFonts w:ascii="Consolas" w:eastAsia="Consolas" w:hAnsi="Consolas" w:cs="Consolas"/>
          <w:sz w:val="18"/>
          <w:szCs w:val="22"/>
        </w:rPr>
      </w:pPr>
      <w:proofErr w:type="spellStart"/>
      <w:r w:rsidRPr="009662C5">
        <w:rPr>
          <w:rFonts w:ascii="Consolas" w:eastAsia="Consolas" w:hAnsi="Consolas" w:cs="Consolas"/>
          <w:sz w:val="18"/>
          <w:szCs w:val="22"/>
        </w:rPr>
        <w:t>Amit</w:t>
      </w:r>
      <w:proofErr w:type="gramStart"/>
      <w:r w:rsidRPr="009662C5">
        <w:rPr>
          <w:rFonts w:ascii="Consolas" w:eastAsia="Consolas" w:hAnsi="Consolas" w:cs="Consolas"/>
          <w:sz w:val="18"/>
          <w:szCs w:val="22"/>
        </w:rPr>
        <w:t>,Big</w:t>
      </w:r>
      <w:proofErr w:type="spellEnd"/>
      <w:proofErr w:type="gramEnd"/>
      <w:r w:rsidRPr="009662C5">
        <w:rPr>
          <w:rFonts w:ascii="Consolas" w:eastAsia="Consolas" w:hAnsi="Consolas" w:cs="Consolas"/>
          <w:sz w:val="18"/>
          <w:szCs w:val="22"/>
        </w:rPr>
        <w:t xml:space="preserve"> Data,1,BBSR</w:t>
      </w:r>
    </w:p>
    <w:p w:rsidR="009662C5" w:rsidRPr="009662C5" w:rsidRDefault="009662C5" w:rsidP="009662C5">
      <w:pPr>
        <w:jc w:val="left"/>
        <w:rPr>
          <w:rFonts w:ascii="Consolas" w:eastAsia="Consolas" w:hAnsi="Consolas" w:cs="Consolas"/>
          <w:sz w:val="18"/>
          <w:szCs w:val="22"/>
        </w:rPr>
      </w:pPr>
      <w:proofErr w:type="spellStart"/>
      <w:r w:rsidRPr="009662C5">
        <w:rPr>
          <w:rFonts w:ascii="Consolas" w:eastAsia="Consolas" w:hAnsi="Consolas" w:cs="Consolas"/>
          <w:sz w:val="18"/>
          <w:szCs w:val="22"/>
        </w:rPr>
        <w:t>Venkat</w:t>
      </w:r>
      <w:proofErr w:type="gramStart"/>
      <w:r w:rsidRPr="009662C5">
        <w:rPr>
          <w:rFonts w:ascii="Consolas" w:eastAsia="Consolas" w:hAnsi="Consolas" w:cs="Consolas"/>
          <w:sz w:val="18"/>
          <w:szCs w:val="22"/>
        </w:rPr>
        <w:t>,Web</w:t>
      </w:r>
      <w:proofErr w:type="spellEnd"/>
      <w:proofErr w:type="gramEnd"/>
      <w:r w:rsidRPr="009662C5">
        <w:rPr>
          <w:rFonts w:ascii="Consolas" w:eastAsia="Consolas" w:hAnsi="Consolas" w:cs="Consolas"/>
          <w:sz w:val="18"/>
          <w:szCs w:val="22"/>
        </w:rPr>
        <w:t xml:space="preserve"> Technology,2,BBSR</w:t>
      </w:r>
    </w:p>
    <w:p w:rsidR="009662C5" w:rsidRPr="009662C5" w:rsidRDefault="009662C5" w:rsidP="009662C5">
      <w:pPr>
        <w:jc w:val="left"/>
        <w:rPr>
          <w:rFonts w:ascii="Consolas" w:eastAsia="Consolas" w:hAnsi="Consolas" w:cs="Consolas"/>
          <w:sz w:val="18"/>
          <w:szCs w:val="22"/>
        </w:rPr>
      </w:pPr>
      <w:r w:rsidRPr="009662C5">
        <w:rPr>
          <w:rFonts w:ascii="Consolas" w:eastAsia="Consolas" w:hAnsi="Consolas" w:cs="Consolas"/>
          <w:sz w:val="18"/>
          <w:szCs w:val="22"/>
        </w:rPr>
        <w:t>Aditya</w:t>
      </w:r>
      <w:proofErr w:type="gramStart"/>
      <w:r w:rsidRPr="009662C5">
        <w:rPr>
          <w:rFonts w:ascii="Consolas" w:eastAsia="Consolas" w:hAnsi="Consolas" w:cs="Consolas"/>
          <w:sz w:val="18"/>
          <w:szCs w:val="22"/>
        </w:rPr>
        <w:t>,DBA,1,BNG</w:t>
      </w:r>
      <w:proofErr w:type="gramEnd"/>
    </w:p>
    <w:p w:rsidR="009662C5" w:rsidRPr="009662C5" w:rsidRDefault="009662C5" w:rsidP="009662C5">
      <w:pPr>
        <w:jc w:val="left"/>
        <w:rPr>
          <w:rFonts w:ascii="Consolas" w:eastAsia="Consolas" w:hAnsi="Consolas" w:cs="Consolas"/>
          <w:sz w:val="18"/>
          <w:szCs w:val="22"/>
        </w:rPr>
      </w:pPr>
      <w:r w:rsidRPr="009662C5">
        <w:rPr>
          <w:rFonts w:ascii="Consolas" w:eastAsia="Consolas" w:hAnsi="Consolas" w:cs="Consolas"/>
          <w:sz w:val="18"/>
          <w:szCs w:val="22"/>
        </w:rPr>
        <w:t>Ravinder</w:t>
      </w:r>
      <w:proofErr w:type="gramStart"/>
      <w:r w:rsidRPr="009662C5">
        <w:rPr>
          <w:rFonts w:ascii="Consolas" w:eastAsia="Consolas" w:hAnsi="Consolas" w:cs="Consolas"/>
          <w:sz w:val="18"/>
          <w:szCs w:val="22"/>
        </w:rPr>
        <w:t>,Java,2,BBSR</w:t>
      </w:r>
      <w:proofErr w:type="gramEnd"/>
    </w:p>
    <w:p w:rsidR="009662C5" w:rsidRPr="009662C5" w:rsidRDefault="009662C5" w:rsidP="009662C5">
      <w:pPr>
        <w:jc w:val="left"/>
        <w:rPr>
          <w:rFonts w:ascii="Consolas" w:eastAsia="Consolas" w:hAnsi="Consolas" w:cs="Consolas"/>
          <w:sz w:val="18"/>
          <w:szCs w:val="22"/>
        </w:rPr>
      </w:pPr>
      <w:r w:rsidRPr="009662C5">
        <w:rPr>
          <w:rFonts w:ascii="Consolas" w:eastAsia="Consolas" w:hAnsi="Consolas" w:cs="Consolas"/>
          <w:sz w:val="18"/>
          <w:szCs w:val="22"/>
        </w:rPr>
        <w:t>Sunil</w:t>
      </w:r>
      <w:proofErr w:type="gramStart"/>
      <w:r w:rsidRPr="009662C5">
        <w:rPr>
          <w:rFonts w:ascii="Consolas" w:eastAsia="Consolas" w:hAnsi="Consolas" w:cs="Consolas"/>
          <w:sz w:val="18"/>
          <w:szCs w:val="22"/>
        </w:rPr>
        <w:t>,C</w:t>
      </w:r>
      <w:proofErr w:type="gramEnd"/>
      <w:r w:rsidRPr="009662C5">
        <w:rPr>
          <w:rFonts w:ascii="Consolas" w:eastAsia="Consolas" w:hAnsi="Consolas" w:cs="Consolas"/>
          <w:sz w:val="18"/>
          <w:szCs w:val="22"/>
        </w:rPr>
        <w:t>#,1,BBSR</w:t>
      </w:r>
    </w:p>
    <w:p w:rsidR="009662C5" w:rsidRPr="009662C5" w:rsidRDefault="009662C5" w:rsidP="009662C5">
      <w:pPr>
        <w:jc w:val="left"/>
        <w:rPr>
          <w:rFonts w:ascii="Consolas" w:eastAsia="Consolas" w:hAnsi="Consolas" w:cs="Consolas"/>
          <w:sz w:val="18"/>
          <w:szCs w:val="22"/>
        </w:rPr>
      </w:pPr>
      <w:r w:rsidRPr="009662C5">
        <w:rPr>
          <w:rFonts w:ascii="Consolas" w:eastAsia="Consolas" w:hAnsi="Consolas" w:cs="Consolas"/>
          <w:sz w:val="18"/>
          <w:szCs w:val="22"/>
        </w:rPr>
        <w:t>Anil</w:t>
      </w:r>
      <w:proofErr w:type="gramStart"/>
      <w:r w:rsidRPr="009662C5">
        <w:rPr>
          <w:rFonts w:ascii="Consolas" w:eastAsia="Consolas" w:hAnsi="Consolas" w:cs="Consolas"/>
          <w:sz w:val="18"/>
          <w:szCs w:val="22"/>
        </w:rPr>
        <w:t>,ASP,2,BNG</w:t>
      </w:r>
      <w:proofErr w:type="gramEnd"/>
    </w:p>
    <w:p w:rsidR="009662C5" w:rsidRPr="009662C5" w:rsidRDefault="009662C5" w:rsidP="009662C5">
      <w:pPr>
        <w:jc w:val="left"/>
        <w:rPr>
          <w:rFonts w:ascii="Consolas" w:eastAsia="Consolas" w:hAnsi="Consolas" w:cs="Consolas"/>
          <w:sz w:val="18"/>
          <w:szCs w:val="22"/>
        </w:rPr>
      </w:pPr>
      <w:proofErr w:type="spellStart"/>
      <w:r w:rsidRPr="009662C5">
        <w:rPr>
          <w:rFonts w:ascii="Consolas" w:eastAsia="Consolas" w:hAnsi="Consolas" w:cs="Consolas"/>
          <w:sz w:val="18"/>
          <w:szCs w:val="22"/>
        </w:rPr>
        <w:t>Mihir</w:t>
      </w:r>
      <w:proofErr w:type="gramStart"/>
      <w:r w:rsidRPr="009662C5">
        <w:rPr>
          <w:rFonts w:ascii="Consolas" w:eastAsia="Consolas" w:hAnsi="Consolas" w:cs="Consolas"/>
          <w:sz w:val="18"/>
          <w:szCs w:val="22"/>
        </w:rPr>
        <w:t>,Big</w:t>
      </w:r>
      <w:proofErr w:type="spellEnd"/>
      <w:proofErr w:type="gramEnd"/>
      <w:r w:rsidRPr="009662C5">
        <w:rPr>
          <w:rFonts w:ascii="Consolas" w:eastAsia="Consolas" w:hAnsi="Consolas" w:cs="Consolas"/>
          <w:sz w:val="18"/>
          <w:szCs w:val="22"/>
        </w:rPr>
        <w:t xml:space="preserve"> Data,3,BBSR</w:t>
      </w:r>
    </w:p>
    <w:p w:rsidR="004C6ADF" w:rsidRDefault="009662C5" w:rsidP="009662C5">
      <w:pPr>
        <w:jc w:val="left"/>
      </w:pPr>
      <w:r w:rsidRPr="009662C5">
        <w:rPr>
          <w:rFonts w:ascii="Consolas" w:eastAsia="Consolas" w:hAnsi="Consolas" w:cs="Consolas"/>
          <w:sz w:val="18"/>
          <w:szCs w:val="22"/>
        </w:rPr>
        <w:t>Mohit</w:t>
      </w:r>
      <w:proofErr w:type="gramStart"/>
      <w:r w:rsidRPr="009662C5">
        <w:rPr>
          <w:rFonts w:ascii="Consolas" w:eastAsia="Consolas" w:hAnsi="Consolas" w:cs="Consolas"/>
          <w:sz w:val="18"/>
          <w:szCs w:val="22"/>
        </w:rPr>
        <w:t>,Java,1,BBSR</w:t>
      </w:r>
      <w:proofErr w:type="gramEnd"/>
      <w:r w:rsidR="004C6ADF">
        <w:br w:type="page"/>
      </w:r>
    </w:p>
    <w:p w:rsidR="00326C6C" w:rsidRPr="00326C6C" w:rsidRDefault="00326C6C" w:rsidP="00D420E1">
      <w:pPr>
        <w:pStyle w:val="Heading1"/>
      </w:pPr>
      <w:bookmarkStart w:id="7" w:name="_Toc493771070"/>
      <w:r w:rsidRPr="00326C6C">
        <w:lastRenderedPageBreak/>
        <w:t>DDL Commands on Databases in Hive</w:t>
      </w:r>
      <w:bookmarkEnd w:id="7"/>
    </w:p>
    <w:p w:rsidR="00326C6C" w:rsidRDefault="00326C6C" w:rsidP="00326C6C"/>
    <w:p w:rsidR="00326C6C" w:rsidRDefault="00326C6C" w:rsidP="00326C6C">
      <w:pPr>
        <w:pStyle w:val="Heading2"/>
      </w:pPr>
      <w:bookmarkStart w:id="8" w:name="_Toc493771071"/>
      <w:r>
        <w:t>Create Database in Hive</w:t>
      </w:r>
      <w:bookmarkEnd w:id="8"/>
    </w:p>
    <w:p w:rsidR="00326C6C" w:rsidRDefault="00326C6C" w:rsidP="00326C6C">
      <w:r>
        <w:t>As the name implies, this DDL command in Hive is used for creating databases.</w:t>
      </w:r>
    </w:p>
    <w:p w:rsidR="00326C6C" w:rsidRDefault="00326C6C" w:rsidP="00326C6C">
      <w:r>
        <w:t xml:space="preserve">CREATE (DATABASE) [IF NOT EXISTS] </w:t>
      </w:r>
      <w:proofErr w:type="spellStart"/>
      <w:r>
        <w:t>database_name</w:t>
      </w:r>
      <w:proofErr w:type="spellEnd"/>
    </w:p>
    <w:p w:rsidR="00326C6C" w:rsidRDefault="00326C6C" w:rsidP="00326C6C"/>
    <w:p w:rsidR="00326C6C" w:rsidRDefault="00326C6C" w:rsidP="00326C6C">
      <w:r>
        <w:t xml:space="preserve"> [COMMENT </w:t>
      </w:r>
      <w:proofErr w:type="spellStart"/>
      <w:r>
        <w:t>database_comment</w:t>
      </w:r>
      <w:proofErr w:type="spellEnd"/>
      <w:r>
        <w:t>]</w:t>
      </w:r>
    </w:p>
    <w:p w:rsidR="00326C6C" w:rsidRDefault="00326C6C" w:rsidP="00326C6C"/>
    <w:p w:rsidR="00326C6C" w:rsidRDefault="00326C6C" w:rsidP="00326C6C">
      <w:r>
        <w:t xml:space="preserve"> [LOCATION </w:t>
      </w:r>
      <w:proofErr w:type="spellStart"/>
      <w:r>
        <w:t>hdfs_path</w:t>
      </w:r>
      <w:proofErr w:type="spellEnd"/>
      <w:r>
        <w:t>]</w:t>
      </w:r>
    </w:p>
    <w:p w:rsidR="00326C6C" w:rsidRDefault="00326C6C" w:rsidP="00326C6C"/>
    <w:p w:rsidR="00326C6C" w:rsidRDefault="00326C6C" w:rsidP="00326C6C">
      <w:r>
        <w:t xml:space="preserve"> [WITH DBPROPERTIES (</w:t>
      </w:r>
      <w:proofErr w:type="spellStart"/>
      <w:r>
        <w:t>property_name</w:t>
      </w:r>
      <w:proofErr w:type="spellEnd"/>
      <w:r>
        <w:t>=</w:t>
      </w:r>
      <w:proofErr w:type="spellStart"/>
      <w:r>
        <w:t>property_</w:t>
      </w:r>
      <w:proofErr w:type="gramStart"/>
      <w:r>
        <w:t>value</w:t>
      </w:r>
      <w:proofErr w:type="spellEnd"/>
      <w:r>
        <w:t>, ...)</w:t>
      </w:r>
      <w:proofErr w:type="gramEnd"/>
      <w:r>
        <w:t>];</w:t>
      </w:r>
    </w:p>
    <w:p w:rsidR="00326C6C" w:rsidRDefault="00326C6C" w:rsidP="00326C6C"/>
    <w:p w:rsidR="00326C6C" w:rsidRDefault="00326C6C" w:rsidP="00326C6C">
      <w:r>
        <w:t>In the above syntax for create database command, the values mentioned in square brackets [] are optional.</w:t>
      </w:r>
    </w:p>
    <w:p w:rsidR="00326C6C" w:rsidRDefault="00326C6C" w:rsidP="00326C6C">
      <w:r>
        <w:t>Usage of Create Database Command in Hive</w:t>
      </w:r>
    </w:p>
    <w:p w:rsidR="00326C6C" w:rsidRDefault="00326C6C" w:rsidP="00326C6C"/>
    <w:p w:rsidR="00326C6C" w:rsidRPr="00326C6C" w:rsidRDefault="00326C6C" w:rsidP="00326C6C">
      <w:pPr>
        <w:rPr>
          <w:i/>
        </w:rPr>
      </w:pPr>
      <w:proofErr w:type="gramStart"/>
      <w:r w:rsidRPr="00326C6C">
        <w:rPr>
          <w:i/>
        </w:rPr>
        <w:t>create</w:t>
      </w:r>
      <w:proofErr w:type="gramEnd"/>
      <w:r w:rsidRPr="00326C6C">
        <w:rPr>
          <w:i/>
        </w:rPr>
        <w:t xml:space="preserve"> database if not exists </w:t>
      </w:r>
      <w:proofErr w:type="spellStart"/>
      <w:r w:rsidRPr="00326C6C">
        <w:rPr>
          <w:i/>
        </w:rPr>
        <w:t>HiveDB</w:t>
      </w:r>
      <w:proofErr w:type="spellEnd"/>
      <w:r w:rsidRPr="00326C6C">
        <w:rPr>
          <w:i/>
        </w:rPr>
        <w:t xml:space="preserve"> comment "This is a Hive database" location '/user/hive/warehouse/</w:t>
      </w:r>
      <w:proofErr w:type="spellStart"/>
      <w:r w:rsidRPr="00326C6C">
        <w:rPr>
          <w:i/>
        </w:rPr>
        <w:t>HiveDB</w:t>
      </w:r>
      <w:proofErr w:type="spellEnd"/>
      <w:r w:rsidRPr="00326C6C">
        <w:rPr>
          <w:i/>
        </w:rPr>
        <w:t>' with DBPROPERTIES ('</w:t>
      </w:r>
      <w:proofErr w:type="spellStart"/>
      <w:r w:rsidRPr="00326C6C">
        <w:rPr>
          <w:i/>
        </w:rPr>
        <w:t>createdby</w:t>
      </w:r>
      <w:proofErr w:type="spellEnd"/>
      <w:r w:rsidRPr="00326C6C">
        <w:rPr>
          <w:i/>
        </w:rPr>
        <w:t>'='Duncan','</w:t>
      </w:r>
      <w:proofErr w:type="spellStart"/>
      <w:r w:rsidRPr="00326C6C">
        <w:rPr>
          <w:i/>
        </w:rPr>
        <w:t>createdfor</w:t>
      </w:r>
      <w:proofErr w:type="spellEnd"/>
      <w:r w:rsidRPr="00326C6C">
        <w:rPr>
          <w:i/>
        </w:rPr>
        <w:t>'='</w:t>
      </w:r>
      <w:proofErr w:type="spellStart"/>
      <w:r w:rsidRPr="00326C6C">
        <w:rPr>
          <w:i/>
        </w:rPr>
        <w:t>acadgild</w:t>
      </w:r>
      <w:proofErr w:type="spellEnd"/>
      <w:r w:rsidRPr="00326C6C">
        <w:rPr>
          <w:i/>
        </w:rPr>
        <w:t>');</w:t>
      </w:r>
    </w:p>
    <w:p w:rsidR="00326C6C" w:rsidRPr="00326C6C" w:rsidRDefault="00326C6C" w:rsidP="00326C6C">
      <w:pPr>
        <w:rPr>
          <w:i/>
        </w:rPr>
      </w:pPr>
      <w:r w:rsidRPr="00326C6C">
        <w:rPr>
          <w:i/>
        </w:rPr>
        <w:t>OK</w:t>
      </w:r>
    </w:p>
    <w:p w:rsidR="00326C6C" w:rsidRPr="00326C6C" w:rsidRDefault="00326C6C" w:rsidP="00326C6C">
      <w:pPr>
        <w:rPr>
          <w:i/>
        </w:rPr>
      </w:pPr>
      <w:r w:rsidRPr="00326C6C">
        <w:rPr>
          <w:i/>
        </w:rPr>
        <w:t>Time taken: 0.042 seconds</w:t>
      </w:r>
    </w:p>
    <w:p w:rsidR="00326C6C" w:rsidRDefault="00326C6C" w:rsidP="00326C6C"/>
    <w:p w:rsidR="00326C6C" w:rsidRPr="00326C6C" w:rsidRDefault="00326C6C" w:rsidP="00326C6C">
      <w:pPr>
        <w:rPr>
          <w:i/>
        </w:rPr>
      </w:pPr>
      <w:proofErr w:type="gramStart"/>
      <w:r w:rsidRPr="00326C6C">
        <w:rPr>
          <w:i/>
        </w:rPr>
        <w:t>hive</w:t>
      </w:r>
      <w:proofErr w:type="gramEnd"/>
      <w:r w:rsidRPr="00326C6C">
        <w:rPr>
          <w:i/>
        </w:rPr>
        <w:t xml:space="preserve"> (Demo)&gt; describe database </w:t>
      </w:r>
      <w:proofErr w:type="spellStart"/>
      <w:r w:rsidRPr="00326C6C">
        <w:rPr>
          <w:i/>
        </w:rPr>
        <w:t>HiveDB</w:t>
      </w:r>
      <w:proofErr w:type="spellEnd"/>
      <w:r w:rsidRPr="00326C6C">
        <w:rPr>
          <w:i/>
        </w:rPr>
        <w:t>;</w:t>
      </w:r>
    </w:p>
    <w:p w:rsidR="00326C6C" w:rsidRPr="00326C6C" w:rsidRDefault="00326C6C" w:rsidP="00326C6C">
      <w:pPr>
        <w:rPr>
          <w:i/>
        </w:rPr>
      </w:pPr>
      <w:r w:rsidRPr="00326C6C">
        <w:rPr>
          <w:i/>
        </w:rPr>
        <w:t>OK</w:t>
      </w:r>
    </w:p>
    <w:p w:rsidR="00326C6C" w:rsidRPr="00326C6C" w:rsidRDefault="00326C6C" w:rsidP="00326C6C">
      <w:pPr>
        <w:rPr>
          <w:i/>
        </w:rPr>
      </w:pPr>
      <w:proofErr w:type="spellStart"/>
      <w:proofErr w:type="gramStart"/>
      <w:r w:rsidRPr="00326C6C">
        <w:rPr>
          <w:i/>
        </w:rPr>
        <w:t>hivedb</w:t>
      </w:r>
      <w:proofErr w:type="spellEnd"/>
      <w:r w:rsidRPr="00326C6C">
        <w:rPr>
          <w:i/>
        </w:rPr>
        <w:t xml:space="preserve">  This</w:t>
      </w:r>
      <w:proofErr w:type="gramEnd"/>
      <w:r w:rsidRPr="00326C6C">
        <w:rPr>
          <w:i/>
        </w:rPr>
        <w:t xml:space="preserve"> is a Hive database hdfs://localhost:9000/user/hive/warehouse/HiveDB        </w:t>
      </w:r>
      <w:proofErr w:type="spellStart"/>
      <w:r w:rsidRPr="00326C6C">
        <w:rPr>
          <w:i/>
        </w:rPr>
        <w:t>acadgild</w:t>
      </w:r>
      <w:proofErr w:type="spellEnd"/>
      <w:r w:rsidRPr="00326C6C">
        <w:rPr>
          <w:i/>
        </w:rPr>
        <w:t xml:space="preserve">        USER</w:t>
      </w:r>
    </w:p>
    <w:p w:rsidR="00326C6C" w:rsidRPr="00326C6C" w:rsidRDefault="00326C6C" w:rsidP="00326C6C">
      <w:pPr>
        <w:rPr>
          <w:i/>
        </w:rPr>
      </w:pPr>
      <w:r w:rsidRPr="00326C6C">
        <w:rPr>
          <w:i/>
        </w:rPr>
        <w:t>Time taken: 0.026 seconds, Fetched: 1 row(s)</w:t>
      </w:r>
    </w:p>
    <w:p w:rsidR="00326C6C" w:rsidRDefault="00326C6C" w:rsidP="00326C6C"/>
    <w:p w:rsidR="00326C6C" w:rsidRDefault="00326C6C" w:rsidP="00326C6C"/>
    <w:p w:rsidR="00326C6C" w:rsidRDefault="00326C6C" w:rsidP="00326C6C">
      <w:pPr>
        <w:pStyle w:val="Heading2"/>
      </w:pPr>
      <w:bookmarkStart w:id="9" w:name="_Toc493771072"/>
      <w:r>
        <w:t>Drop Database in Hive</w:t>
      </w:r>
      <w:bookmarkEnd w:id="9"/>
      <w:r>
        <w:t xml:space="preserve"> </w:t>
      </w:r>
    </w:p>
    <w:p w:rsidR="00326C6C" w:rsidRDefault="00326C6C" w:rsidP="00326C6C"/>
    <w:p w:rsidR="00326C6C" w:rsidRDefault="00326C6C" w:rsidP="00326C6C"/>
    <w:p w:rsidR="00326C6C" w:rsidRDefault="00326C6C" w:rsidP="00326C6C">
      <w:r>
        <w:t>This command is used for deleting an already created database in Hive and the syntax is as follows -</w:t>
      </w:r>
    </w:p>
    <w:p w:rsidR="00326C6C" w:rsidRDefault="00326C6C" w:rsidP="00326C6C">
      <w:r>
        <w:t xml:space="preserve">DROP (DATABASE) [IF EXISTS] </w:t>
      </w:r>
      <w:proofErr w:type="spellStart"/>
      <w:r>
        <w:t>database_name</w:t>
      </w:r>
      <w:proofErr w:type="spellEnd"/>
      <w:r>
        <w:t xml:space="preserve"> [RESTRICT|CASCADE];</w:t>
      </w:r>
    </w:p>
    <w:p w:rsidR="00326C6C" w:rsidRDefault="00326C6C" w:rsidP="00326C6C">
      <w:r>
        <w:t>Usage of Drop Database Command in Hive</w:t>
      </w:r>
    </w:p>
    <w:p w:rsidR="00326C6C" w:rsidRDefault="00326C6C" w:rsidP="00326C6C"/>
    <w:p w:rsidR="00326C6C" w:rsidRPr="00326C6C" w:rsidRDefault="00326C6C" w:rsidP="00326C6C">
      <w:pPr>
        <w:rPr>
          <w:i/>
        </w:rPr>
      </w:pPr>
      <w:proofErr w:type="gramStart"/>
      <w:r w:rsidRPr="00326C6C">
        <w:rPr>
          <w:i/>
        </w:rPr>
        <w:t>hive</w:t>
      </w:r>
      <w:proofErr w:type="gramEnd"/>
      <w:r w:rsidRPr="00326C6C">
        <w:rPr>
          <w:i/>
        </w:rPr>
        <w:t xml:space="preserve">&gt; drop database if exists </w:t>
      </w:r>
      <w:proofErr w:type="spellStart"/>
      <w:r w:rsidRPr="00326C6C">
        <w:rPr>
          <w:i/>
        </w:rPr>
        <w:t>HiveDB</w:t>
      </w:r>
      <w:proofErr w:type="spellEnd"/>
      <w:r w:rsidRPr="00326C6C">
        <w:rPr>
          <w:i/>
        </w:rPr>
        <w:t xml:space="preserve"> CASCADE;</w:t>
      </w:r>
    </w:p>
    <w:p w:rsidR="00326C6C" w:rsidRPr="00326C6C" w:rsidRDefault="00326C6C" w:rsidP="00326C6C">
      <w:pPr>
        <w:rPr>
          <w:i/>
        </w:rPr>
      </w:pPr>
      <w:r w:rsidRPr="00326C6C">
        <w:rPr>
          <w:i/>
        </w:rPr>
        <w:t>OK</w:t>
      </w:r>
    </w:p>
    <w:p w:rsidR="00326C6C" w:rsidRPr="00326C6C" w:rsidRDefault="00326C6C" w:rsidP="00326C6C">
      <w:pPr>
        <w:rPr>
          <w:i/>
        </w:rPr>
      </w:pPr>
      <w:r w:rsidRPr="00326C6C">
        <w:rPr>
          <w:i/>
        </w:rPr>
        <w:t>Time taken: 0.099 seconds</w:t>
      </w:r>
    </w:p>
    <w:p w:rsidR="00326C6C" w:rsidRDefault="00326C6C" w:rsidP="00326C6C"/>
    <w:p w:rsidR="00326C6C" w:rsidRDefault="00326C6C" w:rsidP="00326C6C">
      <w:r>
        <w:t>In Hadoop Hive, the mode is set as RESTRICT by default and users cannot delete it unless it is non-empty. For deleting a database in Hive along with the existing tables, users must change the mode from RESTRICT to CASCADE.</w:t>
      </w:r>
    </w:p>
    <w:p w:rsidR="00326C6C" w:rsidRDefault="00326C6C" w:rsidP="00326C6C">
      <w:r>
        <w:t>In the syntax for drop database Hive command, “if exists” clause is used to avoid any errors that might occur if the programmer tries to delete a database which does not exist.</w:t>
      </w:r>
    </w:p>
    <w:p w:rsidR="00326C6C" w:rsidRDefault="00326C6C" w:rsidP="00326C6C"/>
    <w:p w:rsidR="00326C6C" w:rsidRDefault="00326C6C" w:rsidP="00326C6C">
      <w:pPr>
        <w:pStyle w:val="Heading2"/>
      </w:pPr>
      <w:bookmarkStart w:id="10" w:name="_Toc493771073"/>
      <w:r>
        <w:t>Describe Database Command in Hive</w:t>
      </w:r>
      <w:bookmarkEnd w:id="10"/>
    </w:p>
    <w:p w:rsidR="00326C6C" w:rsidRDefault="00326C6C" w:rsidP="00326C6C">
      <w:r>
        <w:t>This command is used to check any associated metadata for the databases.</w:t>
      </w:r>
    </w:p>
    <w:p w:rsidR="00326C6C" w:rsidRDefault="00326C6C" w:rsidP="00326C6C"/>
    <w:p w:rsidR="00326C6C" w:rsidRPr="00326C6C" w:rsidRDefault="00326C6C" w:rsidP="00326C6C">
      <w:pPr>
        <w:rPr>
          <w:i/>
        </w:rPr>
      </w:pPr>
      <w:proofErr w:type="gramStart"/>
      <w:r w:rsidRPr="00326C6C">
        <w:rPr>
          <w:i/>
        </w:rPr>
        <w:t>hive</w:t>
      </w:r>
      <w:proofErr w:type="gramEnd"/>
      <w:r w:rsidRPr="00326C6C">
        <w:rPr>
          <w:i/>
        </w:rPr>
        <w:t xml:space="preserve"> (Demo)&gt; describe database extended </w:t>
      </w:r>
      <w:proofErr w:type="spellStart"/>
      <w:r w:rsidRPr="00326C6C">
        <w:rPr>
          <w:i/>
        </w:rPr>
        <w:t>HiveDB</w:t>
      </w:r>
      <w:proofErr w:type="spellEnd"/>
      <w:r w:rsidRPr="00326C6C">
        <w:rPr>
          <w:i/>
        </w:rPr>
        <w:t>;</w:t>
      </w:r>
    </w:p>
    <w:p w:rsidR="00326C6C" w:rsidRPr="00326C6C" w:rsidRDefault="00326C6C" w:rsidP="00326C6C">
      <w:pPr>
        <w:rPr>
          <w:i/>
        </w:rPr>
      </w:pPr>
    </w:p>
    <w:p w:rsidR="00326C6C" w:rsidRPr="00326C6C" w:rsidRDefault="00326C6C" w:rsidP="00326C6C">
      <w:pPr>
        <w:rPr>
          <w:i/>
        </w:rPr>
      </w:pPr>
      <w:r w:rsidRPr="00326C6C">
        <w:rPr>
          <w:i/>
        </w:rPr>
        <w:t>OK</w:t>
      </w:r>
    </w:p>
    <w:p w:rsidR="00326C6C" w:rsidRPr="00326C6C" w:rsidRDefault="00326C6C" w:rsidP="00326C6C">
      <w:pPr>
        <w:rPr>
          <w:i/>
        </w:rPr>
      </w:pPr>
      <w:proofErr w:type="spellStart"/>
      <w:proofErr w:type="gramStart"/>
      <w:r w:rsidRPr="00326C6C">
        <w:rPr>
          <w:i/>
        </w:rPr>
        <w:t>hivedb</w:t>
      </w:r>
      <w:proofErr w:type="spellEnd"/>
      <w:r w:rsidRPr="00326C6C">
        <w:rPr>
          <w:i/>
        </w:rPr>
        <w:t xml:space="preserve">  This</w:t>
      </w:r>
      <w:proofErr w:type="gramEnd"/>
      <w:r w:rsidRPr="00326C6C">
        <w:rPr>
          <w:i/>
        </w:rPr>
        <w:t xml:space="preserve"> is a Hive database hdfs://localhost:9000/user/hive/warehouse/HiveDB        </w:t>
      </w:r>
      <w:proofErr w:type="spellStart"/>
      <w:r w:rsidRPr="00326C6C">
        <w:rPr>
          <w:i/>
        </w:rPr>
        <w:t>acadgild</w:t>
      </w:r>
      <w:proofErr w:type="spellEnd"/>
      <w:r w:rsidRPr="00326C6C">
        <w:rPr>
          <w:i/>
        </w:rPr>
        <w:t xml:space="preserve">        USER    {</w:t>
      </w:r>
      <w:proofErr w:type="spellStart"/>
      <w:r w:rsidRPr="00326C6C">
        <w:rPr>
          <w:i/>
        </w:rPr>
        <w:t>createdfor</w:t>
      </w:r>
      <w:proofErr w:type="spellEnd"/>
      <w:r w:rsidRPr="00326C6C">
        <w:rPr>
          <w:i/>
        </w:rPr>
        <w:t>=</w:t>
      </w:r>
      <w:proofErr w:type="spellStart"/>
      <w:r w:rsidRPr="00326C6C">
        <w:rPr>
          <w:i/>
        </w:rPr>
        <w:t>acadgild</w:t>
      </w:r>
      <w:proofErr w:type="spellEnd"/>
      <w:r w:rsidRPr="00326C6C">
        <w:rPr>
          <w:i/>
        </w:rPr>
        <w:t xml:space="preserve">, </w:t>
      </w:r>
      <w:proofErr w:type="spellStart"/>
      <w:r w:rsidRPr="00326C6C">
        <w:rPr>
          <w:i/>
        </w:rPr>
        <w:t>createdby</w:t>
      </w:r>
      <w:proofErr w:type="spellEnd"/>
      <w:r w:rsidRPr="00326C6C">
        <w:rPr>
          <w:i/>
        </w:rPr>
        <w:t>=Duncan}</w:t>
      </w:r>
    </w:p>
    <w:p w:rsidR="00326C6C" w:rsidRPr="00326C6C" w:rsidRDefault="00326C6C" w:rsidP="00326C6C">
      <w:pPr>
        <w:rPr>
          <w:i/>
        </w:rPr>
      </w:pPr>
      <w:r w:rsidRPr="00326C6C">
        <w:rPr>
          <w:i/>
        </w:rPr>
        <w:t>Time taken: 0.018 seconds, Fetched: 1 row(s)</w:t>
      </w:r>
    </w:p>
    <w:p w:rsidR="00326C6C" w:rsidRDefault="00326C6C" w:rsidP="00326C6C"/>
    <w:p w:rsidR="00326C6C" w:rsidRDefault="00326C6C" w:rsidP="00326C6C">
      <w:pPr>
        <w:pStyle w:val="Heading2"/>
      </w:pPr>
      <w:bookmarkStart w:id="11" w:name="_Toc493771074"/>
      <w:r>
        <w:t>Alter Database Command in Hive</w:t>
      </w:r>
      <w:bookmarkEnd w:id="11"/>
    </w:p>
    <w:p w:rsidR="00326C6C" w:rsidRDefault="00326C6C" w:rsidP="00326C6C">
      <w:r>
        <w:t>Whenever the developers need to change the metadata of any of the databases, alter hive DDL command can be used as follows –</w:t>
      </w:r>
    </w:p>
    <w:p w:rsidR="00326C6C" w:rsidRDefault="00326C6C" w:rsidP="00326C6C"/>
    <w:p w:rsidR="00326C6C" w:rsidRDefault="00326C6C" w:rsidP="00326C6C">
      <w:r>
        <w:t xml:space="preserve">ALTER (DATABASE) </w:t>
      </w:r>
      <w:proofErr w:type="spellStart"/>
      <w:r>
        <w:t>database_name</w:t>
      </w:r>
      <w:proofErr w:type="spellEnd"/>
      <w:r>
        <w:t xml:space="preserve"> SET DBPROPERTIES (</w:t>
      </w:r>
      <w:proofErr w:type="spellStart"/>
      <w:r>
        <w:t>property_name</w:t>
      </w:r>
      <w:proofErr w:type="spellEnd"/>
      <w:r>
        <w:t>=</w:t>
      </w:r>
      <w:proofErr w:type="spellStart"/>
      <w:r>
        <w:t>property_</w:t>
      </w:r>
      <w:proofErr w:type="gramStart"/>
      <w:r>
        <w:t>value</w:t>
      </w:r>
      <w:proofErr w:type="spellEnd"/>
      <w:r>
        <w:t>, ...)</w:t>
      </w:r>
      <w:proofErr w:type="gramEnd"/>
      <w:r>
        <w:t>;</w:t>
      </w:r>
    </w:p>
    <w:p w:rsidR="00326C6C" w:rsidRDefault="00326C6C" w:rsidP="00326C6C">
      <w:r>
        <w:t>Usage of ALTER database command in Hive –</w:t>
      </w:r>
    </w:p>
    <w:p w:rsidR="00326C6C" w:rsidRDefault="00326C6C" w:rsidP="00326C6C">
      <w:r>
        <w:t>Let’s use the Alter command to modify the OWNER property and specify the role for the owner –</w:t>
      </w:r>
    </w:p>
    <w:p w:rsidR="00326C6C" w:rsidRDefault="00326C6C" w:rsidP="00326C6C">
      <w:r>
        <w:t xml:space="preserve">ALTER (DATABASE) </w:t>
      </w:r>
      <w:proofErr w:type="spellStart"/>
      <w:r>
        <w:t>database_name</w:t>
      </w:r>
      <w:proofErr w:type="spellEnd"/>
      <w:r>
        <w:t xml:space="preserve"> SET OWNER [USER|ROLE] </w:t>
      </w:r>
      <w:proofErr w:type="spellStart"/>
      <w:r>
        <w:t>user_or_role</w:t>
      </w:r>
      <w:proofErr w:type="spellEnd"/>
      <w:r>
        <w:t>;</w:t>
      </w:r>
    </w:p>
    <w:p w:rsidR="00326C6C" w:rsidRDefault="00326C6C" w:rsidP="00326C6C"/>
    <w:p w:rsidR="00326C6C" w:rsidRDefault="00326C6C" w:rsidP="00326C6C">
      <w:proofErr w:type="gramStart"/>
      <w:r>
        <w:t>hive</w:t>
      </w:r>
      <w:proofErr w:type="gramEnd"/>
      <w:r>
        <w:t xml:space="preserve"> (Demo)&gt; alter database </w:t>
      </w:r>
      <w:proofErr w:type="spellStart"/>
      <w:r>
        <w:t>HiveDB</w:t>
      </w:r>
      <w:proofErr w:type="spellEnd"/>
      <w:r>
        <w:t xml:space="preserve"> SET OWNER ROLE admin;</w:t>
      </w:r>
    </w:p>
    <w:p w:rsidR="00326C6C" w:rsidRDefault="00326C6C" w:rsidP="00326C6C">
      <w:r>
        <w:t>OK</w:t>
      </w:r>
    </w:p>
    <w:p w:rsidR="00326C6C" w:rsidRDefault="00326C6C" w:rsidP="00326C6C">
      <w:r>
        <w:t>Time taken: 0.046 seconds</w:t>
      </w:r>
    </w:p>
    <w:p w:rsidR="00326C6C" w:rsidRDefault="00326C6C" w:rsidP="00326C6C"/>
    <w:p w:rsidR="00326C6C" w:rsidRDefault="00326C6C" w:rsidP="00326C6C">
      <w:proofErr w:type="gramStart"/>
      <w:r>
        <w:t>hive</w:t>
      </w:r>
      <w:proofErr w:type="gramEnd"/>
      <w:r>
        <w:t xml:space="preserve"> (Demo)&gt; describe database extended </w:t>
      </w:r>
      <w:proofErr w:type="spellStart"/>
      <w:r>
        <w:t>HiveDB</w:t>
      </w:r>
      <w:proofErr w:type="spellEnd"/>
      <w:r>
        <w:t>;</w:t>
      </w:r>
    </w:p>
    <w:p w:rsidR="00326C6C" w:rsidRDefault="00326C6C" w:rsidP="00326C6C">
      <w:r>
        <w:t>OK</w:t>
      </w:r>
    </w:p>
    <w:p w:rsidR="00326C6C" w:rsidRDefault="00326C6C" w:rsidP="00326C6C">
      <w:proofErr w:type="spellStart"/>
      <w:proofErr w:type="gramStart"/>
      <w:r>
        <w:t>hivedb</w:t>
      </w:r>
      <w:proofErr w:type="spellEnd"/>
      <w:r>
        <w:t xml:space="preserve">  This</w:t>
      </w:r>
      <w:proofErr w:type="gramEnd"/>
      <w:r>
        <w:t xml:space="preserve"> is a Hive database hdfs://localhost:9000/user/hive/warehouse/HiveDB        admin   ROLE    {</w:t>
      </w:r>
      <w:proofErr w:type="spellStart"/>
      <w:r>
        <w:t>createdfor</w:t>
      </w:r>
      <w:proofErr w:type="spellEnd"/>
      <w:r>
        <w:t>=</w:t>
      </w:r>
      <w:proofErr w:type="spellStart"/>
      <w:r>
        <w:t>acadgild</w:t>
      </w:r>
      <w:proofErr w:type="spellEnd"/>
      <w:r>
        <w:t xml:space="preserve">, </w:t>
      </w:r>
      <w:proofErr w:type="spellStart"/>
      <w:r>
        <w:t>createdby</w:t>
      </w:r>
      <w:proofErr w:type="spellEnd"/>
      <w:r>
        <w:t>=Duncan}</w:t>
      </w:r>
    </w:p>
    <w:p w:rsidR="00326C6C" w:rsidRDefault="00326C6C" w:rsidP="00326C6C">
      <w:r>
        <w:t>Time taken: 0.03 seconds, Fetched: 1 row(s)</w:t>
      </w:r>
    </w:p>
    <w:p w:rsidR="00326C6C" w:rsidRDefault="00326C6C" w:rsidP="00326C6C"/>
    <w:p w:rsidR="00326C6C" w:rsidRDefault="00326C6C" w:rsidP="00326C6C">
      <w:pPr>
        <w:pStyle w:val="Heading2"/>
      </w:pPr>
      <w:bookmarkStart w:id="12" w:name="_Toc493771075"/>
      <w:r>
        <w:t>Show Database Command in Hive</w:t>
      </w:r>
      <w:bookmarkEnd w:id="12"/>
    </w:p>
    <w:p w:rsidR="00326C6C" w:rsidRDefault="00326C6C" w:rsidP="00326C6C"/>
    <w:p w:rsidR="00326C6C" w:rsidRDefault="00326C6C" w:rsidP="00326C6C">
      <w:r>
        <w:t>Programmers can view the list of existing databases in the current schema.</w:t>
      </w:r>
    </w:p>
    <w:p w:rsidR="00326C6C" w:rsidRDefault="00326C6C" w:rsidP="00326C6C">
      <w:r>
        <w:t>Usage of Show Database Command</w:t>
      </w:r>
    </w:p>
    <w:p w:rsidR="00D420E1" w:rsidRDefault="00D420E1" w:rsidP="00326C6C"/>
    <w:p w:rsidR="00326C6C" w:rsidRPr="00D420E1" w:rsidRDefault="00326C6C" w:rsidP="00326C6C">
      <w:pPr>
        <w:rPr>
          <w:i/>
        </w:rPr>
      </w:pPr>
      <w:proofErr w:type="gramStart"/>
      <w:r w:rsidRPr="00D420E1">
        <w:rPr>
          <w:i/>
        </w:rPr>
        <w:t>hive</w:t>
      </w:r>
      <w:proofErr w:type="gramEnd"/>
      <w:r w:rsidRPr="00D420E1">
        <w:rPr>
          <w:i/>
        </w:rPr>
        <w:t xml:space="preserve"> (Demo)&gt; show databases;</w:t>
      </w:r>
    </w:p>
    <w:p w:rsidR="00326C6C" w:rsidRPr="00D420E1" w:rsidRDefault="00326C6C" w:rsidP="00326C6C">
      <w:pPr>
        <w:rPr>
          <w:i/>
        </w:rPr>
      </w:pPr>
      <w:r w:rsidRPr="00D420E1">
        <w:rPr>
          <w:i/>
        </w:rPr>
        <w:t>OK</w:t>
      </w:r>
    </w:p>
    <w:p w:rsidR="00326C6C" w:rsidRPr="00D420E1" w:rsidRDefault="00326C6C" w:rsidP="00326C6C">
      <w:pPr>
        <w:rPr>
          <w:i/>
        </w:rPr>
      </w:pPr>
      <w:proofErr w:type="gramStart"/>
      <w:r w:rsidRPr="00D420E1">
        <w:rPr>
          <w:i/>
        </w:rPr>
        <w:t>custom</w:t>
      </w:r>
      <w:proofErr w:type="gramEnd"/>
    </w:p>
    <w:p w:rsidR="00326C6C" w:rsidRPr="00D420E1" w:rsidRDefault="00326C6C" w:rsidP="00326C6C">
      <w:pPr>
        <w:rPr>
          <w:i/>
        </w:rPr>
      </w:pPr>
      <w:proofErr w:type="gramStart"/>
      <w:r w:rsidRPr="00D420E1">
        <w:rPr>
          <w:i/>
        </w:rPr>
        <w:t>default</w:t>
      </w:r>
      <w:proofErr w:type="gramEnd"/>
    </w:p>
    <w:p w:rsidR="00326C6C" w:rsidRPr="00D420E1" w:rsidRDefault="00326C6C" w:rsidP="00326C6C">
      <w:pPr>
        <w:rPr>
          <w:i/>
        </w:rPr>
      </w:pPr>
      <w:proofErr w:type="gramStart"/>
      <w:r w:rsidRPr="00D420E1">
        <w:rPr>
          <w:i/>
        </w:rPr>
        <w:t>demo</w:t>
      </w:r>
      <w:proofErr w:type="gramEnd"/>
    </w:p>
    <w:p w:rsidR="00326C6C" w:rsidRPr="00D420E1" w:rsidRDefault="00326C6C" w:rsidP="00326C6C">
      <w:pPr>
        <w:rPr>
          <w:i/>
        </w:rPr>
      </w:pPr>
      <w:proofErr w:type="spellStart"/>
      <w:proofErr w:type="gramStart"/>
      <w:r w:rsidRPr="00D420E1">
        <w:rPr>
          <w:i/>
        </w:rPr>
        <w:t>dunctest</w:t>
      </w:r>
      <w:proofErr w:type="spellEnd"/>
      <w:proofErr w:type="gramEnd"/>
    </w:p>
    <w:p w:rsidR="00326C6C" w:rsidRPr="00D420E1" w:rsidRDefault="00326C6C" w:rsidP="00326C6C">
      <w:pPr>
        <w:rPr>
          <w:i/>
        </w:rPr>
      </w:pPr>
      <w:proofErr w:type="spellStart"/>
      <w:proofErr w:type="gramStart"/>
      <w:r w:rsidRPr="00D420E1">
        <w:rPr>
          <w:i/>
        </w:rPr>
        <w:t>hivedb</w:t>
      </w:r>
      <w:proofErr w:type="spellEnd"/>
      <w:proofErr w:type="gramEnd"/>
    </w:p>
    <w:p w:rsidR="00326C6C" w:rsidRDefault="00326C6C" w:rsidP="00326C6C">
      <w:pPr>
        <w:rPr>
          <w:i/>
        </w:rPr>
      </w:pPr>
      <w:r w:rsidRPr="00D420E1">
        <w:rPr>
          <w:i/>
        </w:rPr>
        <w:t>Time taken: 0.023 seconds, Fetched: 5 row(s)</w:t>
      </w:r>
    </w:p>
    <w:p w:rsidR="00D420E1" w:rsidRPr="00D420E1" w:rsidRDefault="00D420E1" w:rsidP="00326C6C">
      <w:pPr>
        <w:rPr>
          <w:i/>
        </w:rPr>
      </w:pPr>
    </w:p>
    <w:p w:rsidR="00326C6C" w:rsidRDefault="00326C6C" w:rsidP="00D420E1">
      <w:pPr>
        <w:pStyle w:val="Heading2"/>
      </w:pPr>
      <w:bookmarkStart w:id="13" w:name="_Toc493771076"/>
      <w:r>
        <w:t>Use Database Command in Hive</w:t>
      </w:r>
      <w:bookmarkEnd w:id="13"/>
      <w:r>
        <w:t xml:space="preserve"> </w:t>
      </w:r>
    </w:p>
    <w:p w:rsidR="00326C6C" w:rsidRDefault="00326C6C" w:rsidP="00326C6C">
      <w:r>
        <w:t>This hive command is used to select a specific database for the session on which hive queries would be executed.</w:t>
      </w:r>
    </w:p>
    <w:p w:rsidR="00326C6C" w:rsidRDefault="00326C6C" w:rsidP="00326C6C">
      <w:r>
        <w:t>Usage of Use Database Command in Hive</w:t>
      </w:r>
    </w:p>
    <w:p w:rsidR="00D420E1" w:rsidRDefault="00D420E1" w:rsidP="00326C6C"/>
    <w:p w:rsidR="00326C6C" w:rsidRPr="00D420E1" w:rsidRDefault="00326C6C" w:rsidP="00326C6C">
      <w:pPr>
        <w:rPr>
          <w:i/>
        </w:rPr>
      </w:pPr>
      <w:proofErr w:type="gramStart"/>
      <w:r w:rsidRPr="00D420E1">
        <w:rPr>
          <w:i/>
        </w:rPr>
        <w:t>hive</w:t>
      </w:r>
      <w:proofErr w:type="gramEnd"/>
      <w:r w:rsidRPr="00D420E1">
        <w:rPr>
          <w:i/>
        </w:rPr>
        <w:t xml:space="preserve"> (Demo)&gt; use </w:t>
      </w:r>
      <w:proofErr w:type="spellStart"/>
      <w:r w:rsidRPr="00D420E1">
        <w:rPr>
          <w:i/>
        </w:rPr>
        <w:t>HiveDB</w:t>
      </w:r>
      <w:proofErr w:type="spellEnd"/>
      <w:r w:rsidRPr="00D420E1">
        <w:rPr>
          <w:i/>
        </w:rPr>
        <w:t>;</w:t>
      </w:r>
    </w:p>
    <w:p w:rsidR="00326C6C" w:rsidRPr="00D420E1" w:rsidRDefault="00326C6C" w:rsidP="00326C6C">
      <w:pPr>
        <w:rPr>
          <w:i/>
        </w:rPr>
      </w:pPr>
      <w:r w:rsidRPr="00D420E1">
        <w:rPr>
          <w:i/>
        </w:rPr>
        <w:t>OK</w:t>
      </w:r>
    </w:p>
    <w:p w:rsidR="00326C6C" w:rsidRPr="00D420E1" w:rsidRDefault="00326C6C" w:rsidP="00326C6C">
      <w:pPr>
        <w:rPr>
          <w:i/>
        </w:rPr>
      </w:pPr>
      <w:r w:rsidRPr="00D420E1">
        <w:rPr>
          <w:i/>
        </w:rPr>
        <w:t>Time taken: 0.013 seconds</w:t>
      </w:r>
    </w:p>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w:t>
      </w:r>
    </w:p>
    <w:p w:rsidR="00326C6C" w:rsidRPr="00D420E1" w:rsidRDefault="00326C6C" w:rsidP="00326C6C">
      <w:pPr>
        <w:rPr>
          <w:b/>
        </w:rPr>
      </w:pPr>
      <w:r w:rsidRPr="00D420E1">
        <w:rPr>
          <w:b/>
        </w:rPr>
        <w:t>DDL Commands on Tables in Hive</w:t>
      </w:r>
    </w:p>
    <w:p w:rsidR="00D420E1" w:rsidRDefault="00D420E1" w:rsidP="00326C6C"/>
    <w:p w:rsidR="00326C6C" w:rsidRDefault="00326C6C" w:rsidP="00D420E1">
      <w:pPr>
        <w:pStyle w:val="Heading2"/>
      </w:pPr>
      <w:bookmarkStart w:id="14" w:name="_Toc493771077"/>
      <w:r>
        <w:t>Create Table Command in Hive</w:t>
      </w:r>
      <w:bookmarkEnd w:id="14"/>
    </w:p>
    <w:p w:rsidR="00D420E1" w:rsidRDefault="00D420E1" w:rsidP="00326C6C"/>
    <w:p w:rsidR="00326C6C" w:rsidRDefault="00326C6C" w:rsidP="00326C6C">
      <w:r>
        <w:t>Hive create table command is used to create a table in the existing database that is in use for a particular session.</w:t>
      </w:r>
    </w:p>
    <w:p w:rsidR="00326C6C" w:rsidRDefault="00326C6C" w:rsidP="00326C6C">
      <w:r>
        <w:t>CREATE TABLE [IF NOT EXISTS] [</w:t>
      </w:r>
      <w:proofErr w:type="spellStart"/>
      <w:r>
        <w:t>db_name</w:t>
      </w:r>
      <w:proofErr w:type="spellEnd"/>
      <w:r>
        <w:t>.]</w:t>
      </w:r>
      <w:proofErr w:type="spellStart"/>
      <w:r>
        <w:t>table_name</w:t>
      </w:r>
      <w:proofErr w:type="spellEnd"/>
      <w:r>
        <w:t xml:space="preserve"> --</w:t>
      </w:r>
    </w:p>
    <w:p w:rsidR="00326C6C" w:rsidRDefault="00326C6C" w:rsidP="00326C6C"/>
    <w:p w:rsidR="00326C6C" w:rsidRDefault="00326C6C" w:rsidP="00326C6C">
      <w:r>
        <w:t xml:space="preserve"> [(</w:t>
      </w:r>
      <w:proofErr w:type="spellStart"/>
      <w:r>
        <w:t>col_name</w:t>
      </w:r>
      <w:proofErr w:type="spellEnd"/>
      <w:r>
        <w:t xml:space="preserve"> </w:t>
      </w:r>
      <w:proofErr w:type="spellStart"/>
      <w:r>
        <w:t>data_type</w:t>
      </w:r>
      <w:proofErr w:type="spellEnd"/>
      <w:r>
        <w:t xml:space="preserve"> [COMMENT </w:t>
      </w:r>
      <w:proofErr w:type="spellStart"/>
      <w:r>
        <w:t>col_comment</w:t>
      </w:r>
      <w:proofErr w:type="spellEnd"/>
      <w:proofErr w:type="gramStart"/>
      <w:r>
        <w:t>], ...)</w:t>
      </w:r>
      <w:proofErr w:type="gramEnd"/>
      <w:r>
        <w:t>]</w:t>
      </w:r>
    </w:p>
    <w:p w:rsidR="00326C6C" w:rsidRDefault="00326C6C" w:rsidP="00326C6C"/>
    <w:p w:rsidR="00326C6C" w:rsidRDefault="00326C6C" w:rsidP="00326C6C">
      <w:r>
        <w:t xml:space="preserve"> [COMMENT </w:t>
      </w:r>
      <w:proofErr w:type="spellStart"/>
      <w:r>
        <w:t>table_comment</w:t>
      </w:r>
      <w:proofErr w:type="spellEnd"/>
      <w:r>
        <w:t>]</w:t>
      </w:r>
    </w:p>
    <w:p w:rsidR="00326C6C" w:rsidRDefault="00326C6C" w:rsidP="00326C6C"/>
    <w:p w:rsidR="00326C6C" w:rsidRDefault="00326C6C" w:rsidP="00326C6C">
      <w:r>
        <w:t xml:space="preserve"> [LOCATION </w:t>
      </w:r>
      <w:proofErr w:type="spellStart"/>
      <w:r>
        <w:t>hdfs_path</w:t>
      </w:r>
      <w:proofErr w:type="spellEnd"/>
      <w:r>
        <w:t>]</w:t>
      </w:r>
    </w:p>
    <w:p w:rsidR="00326C6C" w:rsidRDefault="00326C6C" w:rsidP="00326C6C"/>
    <w:p w:rsidR="00326C6C" w:rsidRDefault="00326C6C" w:rsidP="00326C6C">
      <w:pPr>
        <w:rPr>
          <w:b/>
        </w:rPr>
      </w:pPr>
      <w:r w:rsidRPr="00D420E1">
        <w:rPr>
          <w:b/>
        </w:rPr>
        <w:t>Hive Create Table Usage</w:t>
      </w:r>
    </w:p>
    <w:p w:rsidR="00D420E1" w:rsidRPr="00D420E1" w:rsidRDefault="00D420E1" w:rsidP="00326C6C">
      <w:pPr>
        <w:rPr>
          <w:b/>
        </w:rPr>
      </w:pPr>
    </w:p>
    <w:p w:rsidR="00326C6C" w:rsidRPr="00D420E1" w:rsidRDefault="00326C6C" w:rsidP="00326C6C">
      <w:pPr>
        <w:rPr>
          <w:i/>
        </w:rPr>
      </w:pPr>
      <w:proofErr w:type="gramStart"/>
      <w:r w:rsidRPr="00D420E1">
        <w:rPr>
          <w:i/>
        </w:rPr>
        <w:t>create</w:t>
      </w:r>
      <w:proofErr w:type="gramEnd"/>
      <w:r w:rsidRPr="00D420E1">
        <w:rPr>
          <w:i/>
        </w:rPr>
        <w:t xml:space="preserve"> table employee</w:t>
      </w:r>
    </w:p>
    <w:p w:rsidR="00326C6C" w:rsidRPr="00D420E1" w:rsidRDefault="00326C6C" w:rsidP="00326C6C">
      <w:pPr>
        <w:rPr>
          <w:i/>
        </w:rPr>
      </w:pPr>
      <w:r w:rsidRPr="00D420E1">
        <w:rPr>
          <w:i/>
        </w:rPr>
        <w:t>(</w:t>
      </w:r>
    </w:p>
    <w:p w:rsidR="00326C6C" w:rsidRPr="00D420E1" w:rsidRDefault="00326C6C" w:rsidP="00326C6C">
      <w:pPr>
        <w:rPr>
          <w:i/>
        </w:rPr>
      </w:pPr>
      <w:proofErr w:type="spellStart"/>
      <w:proofErr w:type="gramStart"/>
      <w:r w:rsidRPr="00D420E1">
        <w:rPr>
          <w:i/>
        </w:rPr>
        <w:t>emp_name</w:t>
      </w:r>
      <w:proofErr w:type="spellEnd"/>
      <w:proofErr w:type="gramEnd"/>
      <w:r w:rsidRPr="00D420E1">
        <w:rPr>
          <w:i/>
        </w:rPr>
        <w:t xml:space="preserve"> string,</w:t>
      </w:r>
    </w:p>
    <w:p w:rsidR="00326C6C" w:rsidRPr="00D420E1" w:rsidRDefault="00326C6C" w:rsidP="00326C6C">
      <w:pPr>
        <w:rPr>
          <w:i/>
        </w:rPr>
      </w:pPr>
      <w:proofErr w:type="gramStart"/>
      <w:r w:rsidRPr="00D420E1">
        <w:rPr>
          <w:i/>
        </w:rPr>
        <w:t>skill</w:t>
      </w:r>
      <w:proofErr w:type="gramEnd"/>
      <w:r w:rsidRPr="00D420E1">
        <w:rPr>
          <w:i/>
        </w:rPr>
        <w:t xml:space="preserve"> string,</w:t>
      </w:r>
    </w:p>
    <w:p w:rsidR="00326C6C" w:rsidRPr="00D420E1" w:rsidRDefault="00326C6C" w:rsidP="00326C6C">
      <w:pPr>
        <w:rPr>
          <w:i/>
        </w:rPr>
      </w:pPr>
      <w:proofErr w:type="spellStart"/>
      <w:proofErr w:type="gramStart"/>
      <w:r w:rsidRPr="00D420E1">
        <w:rPr>
          <w:i/>
        </w:rPr>
        <w:t>exp</w:t>
      </w:r>
      <w:proofErr w:type="spellEnd"/>
      <w:proofErr w:type="gramEnd"/>
      <w:r w:rsidRPr="00D420E1">
        <w:rPr>
          <w:i/>
        </w:rPr>
        <w:t xml:space="preserve"> </w:t>
      </w:r>
      <w:proofErr w:type="spellStart"/>
      <w:r w:rsidRPr="00D420E1">
        <w:rPr>
          <w:i/>
        </w:rPr>
        <w:t>int</w:t>
      </w:r>
      <w:proofErr w:type="spellEnd"/>
      <w:r w:rsidRPr="00D420E1">
        <w:rPr>
          <w:i/>
        </w:rPr>
        <w:t>,</w:t>
      </w:r>
    </w:p>
    <w:p w:rsidR="00326C6C" w:rsidRPr="00D420E1" w:rsidRDefault="00326C6C" w:rsidP="00326C6C">
      <w:pPr>
        <w:rPr>
          <w:i/>
        </w:rPr>
      </w:pPr>
      <w:proofErr w:type="gramStart"/>
      <w:r w:rsidRPr="00D420E1">
        <w:rPr>
          <w:i/>
        </w:rPr>
        <w:t>location</w:t>
      </w:r>
      <w:proofErr w:type="gramEnd"/>
      <w:r w:rsidRPr="00D420E1">
        <w:rPr>
          <w:i/>
        </w:rPr>
        <w:t xml:space="preserve"> string</w:t>
      </w:r>
    </w:p>
    <w:p w:rsidR="00326C6C" w:rsidRPr="00D420E1" w:rsidRDefault="00326C6C" w:rsidP="00326C6C">
      <w:pPr>
        <w:rPr>
          <w:i/>
        </w:rPr>
      </w:pPr>
      <w:r w:rsidRPr="00D420E1">
        <w:rPr>
          <w:i/>
        </w:rPr>
        <w:t>)</w:t>
      </w:r>
    </w:p>
    <w:p w:rsidR="00326C6C" w:rsidRPr="00D420E1" w:rsidRDefault="00326C6C" w:rsidP="00326C6C">
      <w:pPr>
        <w:rPr>
          <w:i/>
        </w:rPr>
      </w:pPr>
      <w:proofErr w:type="gramStart"/>
      <w:r w:rsidRPr="00D420E1">
        <w:rPr>
          <w:i/>
        </w:rPr>
        <w:t>row</w:t>
      </w:r>
      <w:proofErr w:type="gramEnd"/>
      <w:r w:rsidRPr="00D420E1">
        <w:rPr>
          <w:i/>
        </w:rPr>
        <w:t xml:space="preserve"> format delimited</w:t>
      </w:r>
    </w:p>
    <w:p w:rsidR="00326C6C" w:rsidRDefault="00326C6C" w:rsidP="00326C6C">
      <w:pPr>
        <w:rPr>
          <w:i/>
        </w:rPr>
      </w:pPr>
      <w:proofErr w:type="gramStart"/>
      <w:r w:rsidRPr="00D420E1">
        <w:rPr>
          <w:i/>
        </w:rPr>
        <w:t>fields</w:t>
      </w:r>
      <w:proofErr w:type="gramEnd"/>
      <w:r w:rsidRPr="00D420E1">
        <w:rPr>
          <w:i/>
        </w:rPr>
        <w:t xml:space="preserve"> terminated by ',';</w:t>
      </w:r>
    </w:p>
    <w:p w:rsidR="00D420E1" w:rsidRPr="00D420E1" w:rsidRDefault="00D420E1" w:rsidP="00326C6C">
      <w:pPr>
        <w:rPr>
          <w:i/>
        </w:rPr>
      </w:pPr>
    </w:p>
    <w:p w:rsidR="00326C6C" w:rsidRDefault="00326C6C" w:rsidP="00326C6C">
      <w:r>
        <w:t>In the above step, we have created a hive table named employee in the database college with various fields like id, name, experience and location. Comments can mentioned for each column so that anybody referring to the table gets an overview about what the columns mean.</w:t>
      </w:r>
    </w:p>
    <w:p w:rsidR="00326C6C" w:rsidRDefault="00326C6C" w:rsidP="00326C6C">
      <w:r>
        <w:t>The LOCATION keyword can be used for specifying where the table should be stored on HDFS.</w:t>
      </w:r>
    </w:p>
    <w:p w:rsidR="00326C6C" w:rsidRDefault="00326C6C" w:rsidP="00326C6C">
      <w:r>
        <w:t>How to create a table in hive by copying an existing table schema?</w:t>
      </w:r>
    </w:p>
    <w:p w:rsidR="00326C6C" w:rsidRDefault="00326C6C" w:rsidP="00326C6C">
      <w:r>
        <w:t>Hive lets programmers create a new table by replicating the schema of an existing table but remember only the schema of the new table is replicated but not the data. When creating the new table, the location parameter can be specified.</w:t>
      </w:r>
    </w:p>
    <w:p w:rsidR="00D420E1" w:rsidRDefault="00D420E1" w:rsidP="00326C6C"/>
    <w:p w:rsidR="00326C6C" w:rsidRDefault="00326C6C" w:rsidP="00326C6C">
      <w:r>
        <w:t>CREATE TABLE [IF NOT EXISTS] [</w:t>
      </w:r>
      <w:proofErr w:type="spellStart"/>
      <w:r>
        <w:t>db_name</w:t>
      </w:r>
      <w:proofErr w:type="spellEnd"/>
      <w:r>
        <w:t>.]</w:t>
      </w:r>
      <w:proofErr w:type="spellStart"/>
      <w:proofErr w:type="gramStart"/>
      <w:r>
        <w:t>table_name</w:t>
      </w:r>
      <w:proofErr w:type="spellEnd"/>
      <w:proofErr w:type="gramEnd"/>
      <w:r>
        <w:t xml:space="preserve"> Like [</w:t>
      </w:r>
      <w:proofErr w:type="spellStart"/>
      <w:r>
        <w:t>db_name</w:t>
      </w:r>
      <w:proofErr w:type="spellEnd"/>
      <w:r>
        <w:t>].</w:t>
      </w:r>
      <w:proofErr w:type="spellStart"/>
      <w:r>
        <w:t>existing_table</w:t>
      </w:r>
      <w:proofErr w:type="spellEnd"/>
      <w:r>
        <w:t xml:space="preserve"> [LOCATION </w:t>
      </w:r>
      <w:proofErr w:type="spellStart"/>
      <w:r>
        <w:t>hdfs_path</w:t>
      </w:r>
      <w:proofErr w:type="spellEnd"/>
      <w:r>
        <w:t>]</w:t>
      </w:r>
    </w:p>
    <w:p w:rsidR="00D420E1" w:rsidRDefault="00D420E1" w:rsidP="00326C6C"/>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 xml:space="preserve">)&gt; create table if not exists HiveDB.employee2table_name Like </w:t>
      </w:r>
      <w:proofErr w:type="spellStart"/>
      <w:r w:rsidRPr="00D420E1">
        <w:rPr>
          <w:i/>
        </w:rPr>
        <w:t>HiveDB.employee</w:t>
      </w:r>
      <w:proofErr w:type="spellEnd"/>
      <w:r w:rsidRPr="00D420E1">
        <w:rPr>
          <w:i/>
        </w:rPr>
        <w:t>;</w:t>
      </w:r>
    </w:p>
    <w:p w:rsidR="00326C6C" w:rsidRPr="00D420E1" w:rsidRDefault="00326C6C" w:rsidP="00326C6C">
      <w:pPr>
        <w:rPr>
          <w:i/>
        </w:rPr>
      </w:pPr>
      <w:r w:rsidRPr="00D420E1">
        <w:rPr>
          <w:i/>
        </w:rPr>
        <w:t>OK</w:t>
      </w:r>
    </w:p>
    <w:p w:rsidR="00326C6C" w:rsidRPr="00D420E1" w:rsidRDefault="00326C6C" w:rsidP="00326C6C">
      <w:pPr>
        <w:rPr>
          <w:i/>
        </w:rPr>
      </w:pPr>
      <w:r w:rsidRPr="00D420E1">
        <w:rPr>
          <w:i/>
        </w:rPr>
        <w:t>Time taken: 0.05 seconds</w:t>
      </w:r>
    </w:p>
    <w:p w:rsidR="00D420E1" w:rsidRDefault="00D420E1" w:rsidP="00326C6C"/>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 show tables;</w:t>
      </w:r>
    </w:p>
    <w:p w:rsidR="00326C6C" w:rsidRPr="00D420E1" w:rsidRDefault="00326C6C" w:rsidP="00326C6C">
      <w:pPr>
        <w:rPr>
          <w:i/>
        </w:rPr>
      </w:pPr>
      <w:r w:rsidRPr="00D420E1">
        <w:rPr>
          <w:i/>
        </w:rPr>
        <w:t>OK</w:t>
      </w:r>
    </w:p>
    <w:p w:rsidR="00326C6C" w:rsidRPr="00D420E1" w:rsidRDefault="00326C6C" w:rsidP="00326C6C">
      <w:pPr>
        <w:rPr>
          <w:i/>
        </w:rPr>
      </w:pPr>
      <w:proofErr w:type="gramStart"/>
      <w:r w:rsidRPr="00D420E1">
        <w:rPr>
          <w:i/>
        </w:rPr>
        <w:t>employee</w:t>
      </w:r>
      <w:proofErr w:type="gramEnd"/>
    </w:p>
    <w:p w:rsidR="00326C6C" w:rsidRPr="00D420E1" w:rsidRDefault="00326C6C" w:rsidP="00326C6C">
      <w:pPr>
        <w:rPr>
          <w:i/>
        </w:rPr>
      </w:pPr>
      <w:r w:rsidRPr="00D420E1">
        <w:rPr>
          <w:i/>
        </w:rPr>
        <w:t>employee2table_name</w:t>
      </w:r>
    </w:p>
    <w:p w:rsidR="00326C6C" w:rsidRPr="00D420E1" w:rsidRDefault="00326C6C" w:rsidP="00326C6C">
      <w:pPr>
        <w:rPr>
          <w:i/>
        </w:rPr>
      </w:pPr>
      <w:r w:rsidRPr="00D420E1">
        <w:rPr>
          <w:i/>
        </w:rPr>
        <w:t>Time taken: 0.035 seconds, Fetched: 2 row(s)</w:t>
      </w:r>
    </w:p>
    <w:p w:rsidR="00326C6C" w:rsidRDefault="00326C6C" w:rsidP="00326C6C"/>
    <w:p w:rsidR="00326C6C" w:rsidRDefault="00326C6C" w:rsidP="00D420E1">
      <w:pPr>
        <w:pStyle w:val="Heading2"/>
      </w:pPr>
      <w:bookmarkStart w:id="15" w:name="_Toc493771078"/>
      <w:r>
        <w:t>DROP Table Command in Hive</w:t>
      </w:r>
      <w:bookmarkEnd w:id="15"/>
    </w:p>
    <w:p w:rsidR="00D420E1" w:rsidRDefault="00D420E1" w:rsidP="00326C6C"/>
    <w:p w:rsidR="00326C6C" w:rsidRDefault="00326C6C" w:rsidP="00326C6C">
      <w:proofErr w:type="gramStart"/>
      <w:r>
        <w:t xml:space="preserve">Drops the table and all the data associated with it in the Hive </w:t>
      </w:r>
      <w:proofErr w:type="spellStart"/>
      <w:r>
        <w:t>metastore</w:t>
      </w:r>
      <w:proofErr w:type="spellEnd"/>
      <w:r>
        <w:t>.</w:t>
      </w:r>
      <w:proofErr w:type="gramEnd"/>
    </w:p>
    <w:p w:rsidR="00326C6C" w:rsidRDefault="00326C6C" w:rsidP="00326C6C">
      <w:r>
        <w:t xml:space="preserve">DROP TABLE [IF EXISTS] </w:t>
      </w:r>
      <w:proofErr w:type="spellStart"/>
      <w:r>
        <w:t>table_name</w:t>
      </w:r>
      <w:proofErr w:type="spellEnd"/>
      <w:r>
        <w:t xml:space="preserve"> [PURGE];</w:t>
      </w:r>
    </w:p>
    <w:p w:rsidR="00D420E1" w:rsidRDefault="00D420E1" w:rsidP="00326C6C">
      <w:pPr>
        <w:rPr>
          <w:b/>
        </w:rPr>
      </w:pPr>
    </w:p>
    <w:p w:rsidR="00326C6C" w:rsidRPr="00D420E1" w:rsidRDefault="00326C6C" w:rsidP="00326C6C">
      <w:pPr>
        <w:rPr>
          <w:b/>
        </w:rPr>
      </w:pPr>
      <w:r w:rsidRPr="00D420E1">
        <w:rPr>
          <w:b/>
        </w:rPr>
        <w:t xml:space="preserve">Usage of DROP Table command in Hive </w:t>
      </w:r>
    </w:p>
    <w:p w:rsidR="00D420E1" w:rsidRDefault="00D420E1" w:rsidP="00326C6C">
      <w:pPr>
        <w:rPr>
          <w:i/>
        </w:rPr>
      </w:pPr>
    </w:p>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 drop table if exists employee2 purge;</w:t>
      </w:r>
    </w:p>
    <w:p w:rsidR="00326C6C" w:rsidRPr="00D420E1" w:rsidRDefault="00326C6C" w:rsidP="00326C6C">
      <w:pPr>
        <w:rPr>
          <w:i/>
        </w:rPr>
      </w:pPr>
      <w:r w:rsidRPr="00D420E1">
        <w:rPr>
          <w:i/>
        </w:rPr>
        <w:t>OK</w:t>
      </w:r>
    </w:p>
    <w:p w:rsidR="00326C6C" w:rsidRPr="00D420E1" w:rsidRDefault="00326C6C" w:rsidP="00326C6C">
      <w:pPr>
        <w:rPr>
          <w:i/>
        </w:rPr>
      </w:pPr>
      <w:r w:rsidRPr="00D420E1">
        <w:rPr>
          <w:i/>
        </w:rPr>
        <w:t>Time taken: 0.008 seconds</w:t>
      </w:r>
    </w:p>
    <w:p w:rsidR="00D420E1" w:rsidRDefault="00D420E1" w:rsidP="00326C6C"/>
    <w:p w:rsidR="00D420E1" w:rsidRDefault="00D420E1" w:rsidP="00326C6C"/>
    <w:p w:rsidR="00326C6C" w:rsidRDefault="00326C6C" w:rsidP="00326C6C">
      <w:r>
        <w:t>DROP table command removes the metadata and data for a particular table. Data is usually moved to .Trash/Current directory if Trash is configured. If PURGE option is specified then the table data will not go to the trash directory and there will be no scope to retrieve the data in case of erroneous DROP command execution.</w:t>
      </w:r>
    </w:p>
    <w:p w:rsidR="00D420E1" w:rsidRDefault="00D420E1" w:rsidP="00326C6C"/>
    <w:p w:rsidR="00326C6C" w:rsidRDefault="00326C6C" w:rsidP="00D420E1">
      <w:pPr>
        <w:pStyle w:val="Heading2"/>
      </w:pPr>
      <w:bookmarkStart w:id="16" w:name="_Toc493771079"/>
      <w:r>
        <w:t>TRUNCATE Table Command in Hive</w:t>
      </w:r>
      <w:bookmarkEnd w:id="16"/>
    </w:p>
    <w:p w:rsidR="00D420E1" w:rsidRDefault="00D420E1" w:rsidP="00326C6C"/>
    <w:p w:rsidR="00326C6C" w:rsidRDefault="00326C6C" w:rsidP="00326C6C">
      <w:r>
        <w:t>This hive command is used to truncate all the rows present in a table i.e. it deletes all the data from the Hive meta store and the data cannot be restored.</w:t>
      </w:r>
    </w:p>
    <w:p w:rsidR="00326C6C" w:rsidRDefault="00326C6C" w:rsidP="00326C6C">
      <w:r>
        <w:t>TRUNCATE TABLE [</w:t>
      </w:r>
      <w:proofErr w:type="spellStart"/>
      <w:r>
        <w:t>db_name</w:t>
      </w:r>
      <w:proofErr w:type="spellEnd"/>
      <w:r>
        <w:t>].</w:t>
      </w:r>
      <w:proofErr w:type="spellStart"/>
      <w:r>
        <w:t>table_name</w:t>
      </w:r>
      <w:proofErr w:type="spellEnd"/>
    </w:p>
    <w:p w:rsidR="00D420E1" w:rsidRDefault="00D420E1" w:rsidP="00326C6C">
      <w:pPr>
        <w:rPr>
          <w:b/>
        </w:rPr>
      </w:pPr>
    </w:p>
    <w:p w:rsidR="00326C6C" w:rsidRPr="00D420E1" w:rsidRDefault="00326C6C" w:rsidP="00326C6C">
      <w:pPr>
        <w:rPr>
          <w:b/>
        </w:rPr>
      </w:pPr>
      <w:r w:rsidRPr="00D420E1">
        <w:rPr>
          <w:b/>
        </w:rPr>
        <w:t>Usage of TRUNCATE Table in Hive</w:t>
      </w:r>
    </w:p>
    <w:p w:rsidR="00D420E1" w:rsidRDefault="00D420E1" w:rsidP="00326C6C"/>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 truncate table employee2;</w:t>
      </w:r>
    </w:p>
    <w:p w:rsidR="00326C6C" w:rsidRPr="00D420E1" w:rsidRDefault="00326C6C" w:rsidP="00326C6C">
      <w:pPr>
        <w:rPr>
          <w:i/>
        </w:rPr>
      </w:pPr>
      <w:r w:rsidRPr="00D420E1">
        <w:rPr>
          <w:i/>
        </w:rPr>
        <w:t>OK</w:t>
      </w:r>
    </w:p>
    <w:p w:rsidR="00326C6C" w:rsidRPr="00D420E1" w:rsidRDefault="00326C6C" w:rsidP="00326C6C">
      <w:pPr>
        <w:rPr>
          <w:i/>
        </w:rPr>
      </w:pPr>
      <w:r w:rsidRPr="00D420E1">
        <w:rPr>
          <w:i/>
        </w:rPr>
        <w:t>Time taken: 0.04 seconds</w:t>
      </w:r>
    </w:p>
    <w:p w:rsidR="00326C6C"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w:t>
      </w:r>
    </w:p>
    <w:p w:rsidR="00D420E1" w:rsidRPr="00D420E1" w:rsidRDefault="00D420E1" w:rsidP="00326C6C">
      <w:pPr>
        <w:rPr>
          <w:i/>
        </w:rPr>
      </w:pPr>
    </w:p>
    <w:p w:rsidR="00326C6C" w:rsidRDefault="00326C6C" w:rsidP="00D420E1">
      <w:pPr>
        <w:pStyle w:val="Heading2"/>
      </w:pPr>
      <w:bookmarkStart w:id="17" w:name="_Toc493771080"/>
      <w:r>
        <w:t>ALTER Table Command in Hive</w:t>
      </w:r>
      <w:bookmarkEnd w:id="17"/>
    </w:p>
    <w:p w:rsidR="00326C6C" w:rsidRDefault="00326C6C" w:rsidP="00326C6C">
      <w:r>
        <w:t>Using ALTER Table command, the structure and metadata of the table can be modified even after the table has been created. Let’s try to change the name of an existing table using the ALTER command –</w:t>
      </w:r>
    </w:p>
    <w:p w:rsidR="00326C6C" w:rsidRDefault="00326C6C" w:rsidP="00326C6C"/>
    <w:p w:rsidR="00326C6C" w:rsidRDefault="00326C6C" w:rsidP="00326C6C">
      <w:r>
        <w:t>ALTER TABLE [</w:t>
      </w:r>
      <w:proofErr w:type="spellStart"/>
      <w:r>
        <w:t>db_name</w:t>
      </w:r>
      <w:proofErr w:type="spellEnd"/>
      <w:r>
        <w:t>].</w:t>
      </w:r>
      <w:proofErr w:type="spellStart"/>
      <w:r>
        <w:t>old_table_name</w:t>
      </w:r>
      <w:proofErr w:type="spellEnd"/>
      <w:r>
        <w:t xml:space="preserve"> RENAME TO [</w:t>
      </w:r>
      <w:proofErr w:type="spellStart"/>
      <w:r>
        <w:t>db_name</w:t>
      </w:r>
      <w:proofErr w:type="spellEnd"/>
      <w:r>
        <w:t>].</w:t>
      </w:r>
      <w:proofErr w:type="spellStart"/>
      <w:r>
        <w:t>new_table_name</w:t>
      </w:r>
      <w:proofErr w:type="spellEnd"/>
      <w:r>
        <w:t>;</w:t>
      </w:r>
    </w:p>
    <w:p w:rsidR="00326C6C" w:rsidRDefault="00326C6C" w:rsidP="00326C6C">
      <w:r>
        <w:t>OK</w:t>
      </w:r>
    </w:p>
    <w:p w:rsidR="00326C6C" w:rsidRDefault="00326C6C" w:rsidP="00326C6C">
      <w:r>
        <w:t>Time taken: 0.07 seconds</w:t>
      </w:r>
    </w:p>
    <w:p w:rsidR="00326C6C" w:rsidRDefault="00326C6C" w:rsidP="00326C6C">
      <w:proofErr w:type="gramStart"/>
      <w:r>
        <w:t>hive</w:t>
      </w:r>
      <w:proofErr w:type="gramEnd"/>
      <w:r>
        <w:t xml:space="preserve"> (</w:t>
      </w:r>
      <w:proofErr w:type="spellStart"/>
      <w:r>
        <w:t>HiveDB</w:t>
      </w:r>
      <w:proofErr w:type="spellEnd"/>
      <w:r>
        <w:t>)&gt;</w:t>
      </w:r>
    </w:p>
    <w:p w:rsidR="00326C6C" w:rsidRDefault="00326C6C" w:rsidP="00326C6C">
      <w:r>
        <w:t>Syntax to ALTER Table Properties</w:t>
      </w:r>
    </w:p>
    <w:p w:rsidR="00326C6C" w:rsidRDefault="00326C6C" w:rsidP="00326C6C">
      <w:r>
        <w:t>ALTER TABLE [</w:t>
      </w:r>
      <w:proofErr w:type="spellStart"/>
      <w:r>
        <w:t>db_name</w:t>
      </w:r>
      <w:proofErr w:type="spellEnd"/>
      <w:r>
        <w:t>].</w:t>
      </w:r>
      <w:proofErr w:type="spellStart"/>
      <w:r>
        <w:t>tablename</w:t>
      </w:r>
      <w:proofErr w:type="spellEnd"/>
      <w:r>
        <w:t xml:space="preserve"> SET TBLPROPERTIES (‘</w:t>
      </w:r>
      <w:proofErr w:type="spellStart"/>
      <w:r>
        <w:t>property_key</w:t>
      </w:r>
      <w:proofErr w:type="spellEnd"/>
      <w:r>
        <w:t>’=’</w:t>
      </w:r>
      <w:proofErr w:type="spellStart"/>
      <w:r>
        <w:t>property_new_value</w:t>
      </w:r>
      <w:proofErr w:type="spellEnd"/>
      <w:r>
        <w:t>’)</w:t>
      </w:r>
    </w:p>
    <w:p w:rsidR="00326C6C" w:rsidRDefault="00326C6C" w:rsidP="00326C6C"/>
    <w:p w:rsidR="00326C6C" w:rsidRDefault="00326C6C" w:rsidP="00326C6C">
      <w:r>
        <w:t xml:space="preserve">In the above step, we have set the creator attribute for the table and similarly we can later or modify other </w:t>
      </w:r>
      <w:proofErr w:type="gramStart"/>
      <w:r>
        <w:t>table  properties</w:t>
      </w:r>
      <w:proofErr w:type="gramEnd"/>
      <w:r>
        <w:t xml:space="preserve"> also.</w:t>
      </w:r>
    </w:p>
    <w:p w:rsidR="00326C6C" w:rsidRDefault="00326C6C" w:rsidP="00326C6C"/>
    <w:p w:rsidR="00326C6C" w:rsidRDefault="00326C6C" w:rsidP="00D420E1">
      <w:pPr>
        <w:pStyle w:val="Heading2"/>
      </w:pPr>
      <w:bookmarkStart w:id="18" w:name="_Toc493771081"/>
      <w:r>
        <w:t>DESCRIBE Table Command in Hive</w:t>
      </w:r>
      <w:bookmarkEnd w:id="18"/>
    </w:p>
    <w:p w:rsidR="00326C6C" w:rsidRDefault="00326C6C" w:rsidP="00326C6C">
      <w:r>
        <w:t>Gives the information of a particular table and the syntax is as follows –</w:t>
      </w:r>
    </w:p>
    <w:p w:rsidR="00326C6C" w:rsidRDefault="00326C6C" w:rsidP="00326C6C">
      <w:r>
        <w:t>DESCRIBE [EXTENDED|FORMATTED] [</w:t>
      </w:r>
      <w:proofErr w:type="spellStart"/>
      <w:r>
        <w:t>db_name</w:t>
      </w:r>
      <w:proofErr w:type="spellEnd"/>
      <w:r>
        <w:t xml:space="preserve">.] </w:t>
      </w:r>
      <w:proofErr w:type="spellStart"/>
      <w:r>
        <w:t>table_</w:t>
      </w:r>
      <w:proofErr w:type="gramStart"/>
      <w:r>
        <w:t>name</w:t>
      </w:r>
      <w:proofErr w:type="spellEnd"/>
      <w:r>
        <w:t>[</w:t>
      </w:r>
      <w:proofErr w:type="gramEnd"/>
      <w:r>
        <w:t>.</w:t>
      </w:r>
      <w:proofErr w:type="spellStart"/>
      <w:r>
        <w:t>col_name</w:t>
      </w:r>
      <w:proofErr w:type="spellEnd"/>
      <w:r>
        <w:t xml:space="preserve"> ( [.</w:t>
      </w:r>
      <w:proofErr w:type="spellStart"/>
      <w:r>
        <w:t>field_name</w:t>
      </w:r>
      <w:proofErr w:type="spellEnd"/>
      <w:r>
        <w:t>]</w:t>
      </w:r>
    </w:p>
    <w:p w:rsidR="00326C6C" w:rsidRDefault="00326C6C" w:rsidP="00326C6C">
      <w:r>
        <w:t>Usage of Describe Table Command</w:t>
      </w:r>
    </w:p>
    <w:p w:rsidR="00D420E1" w:rsidRDefault="00D420E1" w:rsidP="00326C6C"/>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 describe employee;</w:t>
      </w:r>
    </w:p>
    <w:p w:rsidR="00326C6C" w:rsidRPr="00D420E1" w:rsidRDefault="00326C6C" w:rsidP="00326C6C">
      <w:pPr>
        <w:rPr>
          <w:i/>
        </w:rPr>
      </w:pPr>
      <w:r w:rsidRPr="00D420E1">
        <w:rPr>
          <w:i/>
        </w:rPr>
        <w:t>OK</w:t>
      </w:r>
    </w:p>
    <w:p w:rsidR="00326C6C" w:rsidRPr="00D420E1" w:rsidRDefault="00326C6C" w:rsidP="00326C6C">
      <w:pPr>
        <w:rPr>
          <w:i/>
        </w:rPr>
      </w:pPr>
      <w:proofErr w:type="spellStart"/>
      <w:proofErr w:type="gramStart"/>
      <w:r w:rsidRPr="00D420E1">
        <w:rPr>
          <w:i/>
        </w:rPr>
        <w:t>emp_name</w:t>
      </w:r>
      <w:proofErr w:type="spellEnd"/>
      <w:proofErr w:type="gramEnd"/>
      <w:r w:rsidRPr="00D420E1">
        <w:rPr>
          <w:i/>
        </w:rPr>
        <w:t xml:space="preserve">                string</w:t>
      </w:r>
    </w:p>
    <w:p w:rsidR="00326C6C" w:rsidRPr="00D420E1" w:rsidRDefault="00326C6C" w:rsidP="00326C6C">
      <w:pPr>
        <w:rPr>
          <w:i/>
        </w:rPr>
      </w:pPr>
      <w:proofErr w:type="gramStart"/>
      <w:r w:rsidRPr="00D420E1">
        <w:rPr>
          <w:i/>
        </w:rPr>
        <w:t>skill</w:t>
      </w:r>
      <w:proofErr w:type="gramEnd"/>
      <w:r w:rsidRPr="00D420E1">
        <w:rPr>
          <w:i/>
        </w:rPr>
        <w:t xml:space="preserve">                   string</w:t>
      </w:r>
    </w:p>
    <w:p w:rsidR="00326C6C" w:rsidRPr="00D420E1" w:rsidRDefault="00326C6C" w:rsidP="00326C6C">
      <w:pPr>
        <w:rPr>
          <w:i/>
        </w:rPr>
      </w:pPr>
      <w:proofErr w:type="spellStart"/>
      <w:proofErr w:type="gramStart"/>
      <w:r w:rsidRPr="00D420E1">
        <w:rPr>
          <w:i/>
        </w:rPr>
        <w:t>exp</w:t>
      </w:r>
      <w:proofErr w:type="spellEnd"/>
      <w:proofErr w:type="gramEnd"/>
      <w:r w:rsidRPr="00D420E1">
        <w:rPr>
          <w:i/>
        </w:rPr>
        <w:t xml:space="preserve">                     </w:t>
      </w:r>
      <w:proofErr w:type="spellStart"/>
      <w:r w:rsidRPr="00D420E1">
        <w:rPr>
          <w:i/>
        </w:rPr>
        <w:t>int</w:t>
      </w:r>
      <w:proofErr w:type="spellEnd"/>
    </w:p>
    <w:p w:rsidR="00326C6C" w:rsidRPr="00D420E1" w:rsidRDefault="00326C6C" w:rsidP="00326C6C">
      <w:pPr>
        <w:rPr>
          <w:i/>
        </w:rPr>
      </w:pPr>
      <w:proofErr w:type="gramStart"/>
      <w:r w:rsidRPr="00D420E1">
        <w:rPr>
          <w:i/>
        </w:rPr>
        <w:t>location</w:t>
      </w:r>
      <w:proofErr w:type="gramEnd"/>
      <w:r w:rsidRPr="00D420E1">
        <w:rPr>
          <w:i/>
        </w:rPr>
        <w:t xml:space="preserve">                string</w:t>
      </w:r>
    </w:p>
    <w:p w:rsidR="00326C6C" w:rsidRPr="00D420E1" w:rsidRDefault="00326C6C" w:rsidP="00326C6C">
      <w:pPr>
        <w:rPr>
          <w:i/>
        </w:rPr>
      </w:pPr>
      <w:r w:rsidRPr="00D420E1">
        <w:rPr>
          <w:i/>
        </w:rPr>
        <w:lastRenderedPageBreak/>
        <w:t>Time taken: 0.055 seconds, Fetched: 4 row(s)</w:t>
      </w:r>
    </w:p>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w:t>
      </w:r>
    </w:p>
    <w:p w:rsidR="00326C6C" w:rsidRPr="00D420E1" w:rsidRDefault="00326C6C" w:rsidP="00326C6C">
      <w:pPr>
        <w:rPr>
          <w:i/>
        </w:rPr>
      </w:pPr>
      <w:r w:rsidRPr="00D420E1">
        <w:rPr>
          <w:i/>
        </w:rPr>
        <w:t>Also describe extended to give full information.</w:t>
      </w:r>
    </w:p>
    <w:p w:rsidR="00326C6C" w:rsidRPr="00D420E1" w:rsidRDefault="00326C6C" w:rsidP="00326C6C">
      <w:pPr>
        <w:rPr>
          <w:i/>
        </w:rPr>
      </w:pPr>
    </w:p>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 describe extended employee;</w:t>
      </w:r>
    </w:p>
    <w:p w:rsidR="00326C6C" w:rsidRPr="00D420E1" w:rsidRDefault="00326C6C" w:rsidP="00326C6C">
      <w:pPr>
        <w:rPr>
          <w:i/>
        </w:rPr>
      </w:pPr>
      <w:r w:rsidRPr="00D420E1">
        <w:rPr>
          <w:i/>
        </w:rPr>
        <w:t>OK</w:t>
      </w:r>
    </w:p>
    <w:p w:rsidR="00326C6C" w:rsidRPr="00D420E1" w:rsidRDefault="00326C6C" w:rsidP="00326C6C">
      <w:pPr>
        <w:rPr>
          <w:i/>
        </w:rPr>
      </w:pPr>
      <w:proofErr w:type="spellStart"/>
      <w:proofErr w:type="gramStart"/>
      <w:r w:rsidRPr="00D420E1">
        <w:rPr>
          <w:i/>
        </w:rPr>
        <w:t>emp_name</w:t>
      </w:r>
      <w:proofErr w:type="spellEnd"/>
      <w:proofErr w:type="gramEnd"/>
      <w:r w:rsidRPr="00D420E1">
        <w:rPr>
          <w:i/>
        </w:rPr>
        <w:t xml:space="preserve">                string</w:t>
      </w:r>
    </w:p>
    <w:p w:rsidR="00326C6C" w:rsidRPr="00D420E1" w:rsidRDefault="00326C6C" w:rsidP="00326C6C">
      <w:pPr>
        <w:rPr>
          <w:i/>
        </w:rPr>
      </w:pPr>
      <w:proofErr w:type="gramStart"/>
      <w:r w:rsidRPr="00D420E1">
        <w:rPr>
          <w:i/>
        </w:rPr>
        <w:t>skill</w:t>
      </w:r>
      <w:proofErr w:type="gramEnd"/>
      <w:r w:rsidRPr="00D420E1">
        <w:rPr>
          <w:i/>
        </w:rPr>
        <w:t xml:space="preserve">                   string</w:t>
      </w:r>
    </w:p>
    <w:p w:rsidR="00326C6C" w:rsidRPr="00D420E1" w:rsidRDefault="00326C6C" w:rsidP="00326C6C">
      <w:pPr>
        <w:rPr>
          <w:i/>
        </w:rPr>
      </w:pPr>
      <w:proofErr w:type="spellStart"/>
      <w:proofErr w:type="gramStart"/>
      <w:r w:rsidRPr="00D420E1">
        <w:rPr>
          <w:i/>
        </w:rPr>
        <w:t>exp</w:t>
      </w:r>
      <w:proofErr w:type="spellEnd"/>
      <w:proofErr w:type="gramEnd"/>
      <w:r w:rsidRPr="00D420E1">
        <w:rPr>
          <w:i/>
        </w:rPr>
        <w:t xml:space="preserve">                     </w:t>
      </w:r>
      <w:proofErr w:type="spellStart"/>
      <w:r w:rsidRPr="00D420E1">
        <w:rPr>
          <w:i/>
        </w:rPr>
        <w:t>int</w:t>
      </w:r>
      <w:proofErr w:type="spellEnd"/>
    </w:p>
    <w:p w:rsidR="00326C6C" w:rsidRPr="00D420E1" w:rsidRDefault="00326C6C" w:rsidP="00326C6C">
      <w:pPr>
        <w:rPr>
          <w:i/>
        </w:rPr>
      </w:pPr>
      <w:proofErr w:type="gramStart"/>
      <w:r w:rsidRPr="00D420E1">
        <w:rPr>
          <w:i/>
        </w:rPr>
        <w:t>location</w:t>
      </w:r>
      <w:proofErr w:type="gramEnd"/>
      <w:r w:rsidRPr="00D420E1">
        <w:rPr>
          <w:i/>
        </w:rPr>
        <w:t xml:space="preserve">                string</w:t>
      </w:r>
    </w:p>
    <w:p w:rsidR="00326C6C" w:rsidRPr="00D420E1" w:rsidRDefault="00326C6C" w:rsidP="00326C6C">
      <w:pPr>
        <w:rPr>
          <w:i/>
        </w:rPr>
      </w:pPr>
    </w:p>
    <w:p w:rsidR="00326C6C" w:rsidRPr="00D420E1" w:rsidRDefault="00326C6C" w:rsidP="00326C6C">
      <w:pPr>
        <w:rPr>
          <w:i/>
        </w:rPr>
      </w:pPr>
      <w:r w:rsidRPr="00D420E1">
        <w:rPr>
          <w:i/>
        </w:rPr>
        <w:t>Detailed Table Information      Table(</w:t>
      </w:r>
      <w:proofErr w:type="spellStart"/>
      <w:r w:rsidRPr="00D420E1">
        <w:rPr>
          <w:i/>
        </w:rPr>
        <w:t>tableName:employee</w:t>
      </w:r>
      <w:proofErr w:type="spellEnd"/>
      <w:r w:rsidRPr="00D420E1">
        <w:rPr>
          <w:i/>
        </w:rPr>
        <w:t xml:space="preserve">, </w:t>
      </w:r>
      <w:proofErr w:type="spellStart"/>
      <w:r w:rsidRPr="00D420E1">
        <w:rPr>
          <w:i/>
        </w:rPr>
        <w:t>dbName:hivedb</w:t>
      </w:r>
      <w:proofErr w:type="spellEnd"/>
      <w:r w:rsidRPr="00D420E1">
        <w:rPr>
          <w:i/>
        </w:rPr>
        <w:t xml:space="preserve">, </w:t>
      </w:r>
      <w:proofErr w:type="spellStart"/>
      <w:r w:rsidRPr="00D420E1">
        <w:rPr>
          <w:i/>
        </w:rPr>
        <w:t>owner:acadgild</w:t>
      </w:r>
      <w:proofErr w:type="spellEnd"/>
      <w:r w:rsidRPr="00D420E1">
        <w:rPr>
          <w:i/>
        </w:rPr>
        <w:t xml:space="preserve">, createTime:1505997324, lastAccessTime:0, retention:0, </w:t>
      </w:r>
      <w:proofErr w:type="spellStart"/>
      <w:r w:rsidRPr="00D420E1">
        <w:rPr>
          <w:i/>
        </w:rPr>
        <w:t>sd:StorageDescriptor</w:t>
      </w:r>
      <w:proofErr w:type="spellEnd"/>
      <w:r w:rsidRPr="00D420E1">
        <w:rPr>
          <w:i/>
        </w:rPr>
        <w:t>(cols:[</w:t>
      </w:r>
      <w:proofErr w:type="spellStart"/>
      <w:r w:rsidRPr="00D420E1">
        <w:rPr>
          <w:i/>
        </w:rPr>
        <w:t>FieldSchema</w:t>
      </w:r>
      <w:proofErr w:type="spellEnd"/>
      <w:r w:rsidRPr="00D420E1">
        <w:rPr>
          <w:i/>
        </w:rPr>
        <w:t>(</w:t>
      </w:r>
      <w:proofErr w:type="spellStart"/>
      <w:r w:rsidRPr="00D420E1">
        <w:rPr>
          <w:i/>
        </w:rPr>
        <w:t>name:emp_name</w:t>
      </w:r>
      <w:proofErr w:type="spellEnd"/>
      <w:r w:rsidRPr="00D420E1">
        <w:rPr>
          <w:i/>
        </w:rPr>
        <w:t xml:space="preserve">, </w:t>
      </w:r>
      <w:proofErr w:type="spellStart"/>
      <w:r w:rsidRPr="00D420E1">
        <w:rPr>
          <w:i/>
        </w:rPr>
        <w:t>type:string</w:t>
      </w:r>
      <w:proofErr w:type="spellEnd"/>
      <w:r w:rsidRPr="00D420E1">
        <w:rPr>
          <w:i/>
        </w:rPr>
        <w:t xml:space="preserve">, </w:t>
      </w:r>
      <w:proofErr w:type="spellStart"/>
      <w:r w:rsidRPr="00D420E1">
        <w:rPr>
          <w:i/>
        </w:rPr>
        <w:t>comment:null</w:t>
      </w:r>
      <w:proofErr w:type="spellEnd"/>
      <w:r w:rsidRPr="00D420E1">
        <w:rPr>
          <w:i/>
        </w:rPr>
        <w:t xml:space="preserve">), </w:t>
      </w:r>
      <w:proofErr w:type="spellStart"/>
      <w:r w:rsidRPr="00D420E1">
        <w:rPr>
          <w:i/>
        </w:rPr>
        <w:t>FieldSchema</w:t>
      </w:r>
      <w:proofErr w:type="spellEnd"/>
      <w:r w:rsidRPr="00D420E1">
        <w:rPr>
          <w:i/>
        </w:rPr>
        <w:t>(</w:t>
      </w:r>
      <w:proofErr w:type="spellStart"/>
      <w:r w:rsidRPr="00D420E1">
        <w:rPr>
          <w:i/>
        </w:rPr>
        <w:t>name:skill</w:t>
      </w:r>
      <w:proofErr w:type="spellEnd"/>
      <w:r w:rsidRPr="00D420E1">
        <w:rPr>
          <w:i/>
        </w:rPr>
        <w:t xml:space="preserve">, </w:t>
      </w:r>
      <w:proofErr w:type="spellStart"/>
      <w:r w:rsidRPr="00D420E1">
        <w:rPr>
          <w:i/>
        </w:rPr>
        <w:t>type:string</w:t>
      </w:r>
      <w:proofErr w:type="spellEnd"/>
      <w:r w:rsidRPr="00D420E1">
        <w:rPr>
          <w:i/>
        </w:rPr>
        <w:t xml:space="preserve">, </w:t>
      </w:r>
      <w:proofErr w:type="spellStart"/>
      <w:r w:rsidRPr="00D420E1">
        <w:rPr>
          <w:i/>
        </w:rPr>
        <w:t>comment:null</w:t>
      </w:r>
      <w:proofErr w:type="spellEnd"/>
      <w:r w:rsidRPr="00D420E1">
        <w:rPr>
          <w:i/>
        </w:rPr>
        <w:t xml:space="preserve">), </w:t>
      </w:r>
      <w:proofErr w:type="spellStart"/>
      <w:r w:rsidRPr="00D420E1">
        <w:rPr>
          <w:i/>
        </w:rPr>
        <w:t>FieldSchema</w:t>
      </w:r>
      <w:proofErr w:type="spellEnd"/>
      <w:r w:rsidRPr="00D420E1">
        <w:rPr>
          <w:i/>
        </w:rPr>
        <w:t>(</w:t>
      </w:r>
      <w:proofErr w:type="spellStart"/>
      <w:r w:rsidRPr="00D420E1">
        <w:rPr>
          <w:i/>
        </w:rPr>
        <w:t>name:exp</w:t>
      </w:r>
      <w:proofErr w:type="spellEnd"/>
      <w:r w:rsidRPr="00D420E1">
        <w:rPr>
          <w:i/>
        </w:rPr>
        <w:t xml:space="preserve">, </w:t>
      </w:r>
      <w:proofErr w:type="spellStart"/>
      <w:r w:rsidRPr="00D420E1">
        <w:rPr>
          <w:i/>
        </w:rPr>
        <w:t>type:int</w:t>
      </w:r>
      <w:proofErr w:type="spellEnd"/>
      <w:r w:rsidRPr="00D420E1">
        <w:rPr>
          <w:i/>
        </w:rPr>
        <w:t xml:space="preserve">, </w:t>
      </w:r>
      <w:proofErr w:type="spellStart"/>
      <w:r w:rsidRPr="00D420E1">
        <w:rPr>
          <w:i/>
        </w:rPr>
        <w:t>comment:null</w:t>
      </w:r>
      <w:proofErr w:type="spellEnd"/>
      <w:r w:rsidRPr="00D420E1">
        <w:rPr>
          <w:i/>
        </w:rPr>
        <w:t xml:space="preserve">), </w:t>
      </w:r>
      <w:proofErr w:type="spellStart"/>
      <w:r w:rsidRPr="00D420E1">
        <w:rPr>
          <w:i/>
        </w:rPr>
        <w:t>FieldSchema</w:t>
      </w:r>
      <w:proofErr w:type="spellEnd"/>
      <w:r w:rsidRPr="00D420E1">
        <w:rPr>
          <w:i/>
        </w:rPr>
        <w:t>(</w:t>
      </w:r>
      <w:proofErr w:type="spellStart"/>
      <w:r w:rsidRPr="00D420E1">
        <w:rPr>
          <w:i/>
        </w:rPr>
        <w:t>name:location</w:t>
      </w:r>
      <w:proofErr w:type="spellEnd"/>
      <w:r w:rsidRPr="00D420E1">
        <w:rPr>
          <w:i/>
        </w:rPr>
        <w:t xml:space="preserve">, </w:t>
      </w:r>
      <w:proofErr w:type="spellStart"/>
      <w:r w:rsidRPr="00D420E1">
        <w:rPr>
          <w:i/>
        </w:rPr>
        <w:t>type:string</w:t>
      </w:r>
      <w:proofErr w:type="spellEnd"/>
      <w:r w:rsidRPr="00D420E1">
        <w:rPr>
          <w:i/>
        </w:rPr>
        <w:t xml:space="preserve">, </w:t>
      </w:r>
      <w:proofErr w:type="spellStart"/>
      <w:r w:rsidRPr="00D420E1">
        <w:rPr>
          <w:i/>
        </w:rPr>
        <w:t>comment:null</w:t>
      </w:r>
      <w:proofErr w:type="spellEnd"/>
      <w:r w:rsidRPr="00D420E1">
        <w:rPr>
          <w:i/>
        </w:rPr>
        <w:t xml:space="preserve">)], location:hdfs://localhost:9000/user/hive/warehouse/HiveDB/employee, </w:t>
      </w:r>
      <w:proofErr w:type="spellStart"/>
      <w:r w:rsidRPr="00D420E1">
        <w:rPr>
          <w:i/>
        </w:rPr>
        <w:t>inputFormat:org.apache.hadoop.mapred.TextInputFormat</w:t>
      </w:r>
      <w:proofErr w:type="spellEnd"/>
      <w:r w:rsidRPr="00D420E1">
        <w:rPr>
          <w:i/>
        </w:rPr>
        <w:t xml:space="preserve">, outputFormat:org.apache.hadoop.hive.ql.io.HiveIgnoreKeyTextOutputFormat, </w:t>
      </w:r>
      <w:proofErr w:type="spellStart"/>
      <w:r w:rsidRPr="00D420E1">
        <w:rPr>
          <w:i/>
        </w:rPr>
        <w:t>compressed:false</w:t>
      </w:r>
      <w:proofErr w:type="spellEnd"/>
      <w:r w:rsidRPr="00D420E1">
        <w:rPr>
          <w:i/>
        </w:rPr>
        <w:t xml:space="preserve">, </w:t>
      </w:r>
      <w:proofErr w:type="spellStart"/>
      <w:r w:rsidRPr="00D420E1">
        <w:rPr>
          <w:i/>
        </w:rPr>
        <w:t>numBuckets</w:t>
      </w:r>
      <w:proofErr w:type="spellEnd"/>
      <w:r w:rsidRPr="00D420E1">
        <w:rPr>
          <w:i/>
        </w:rPr>
        <w:t xml:space="preserve">:-1, </w:t>
      </w:r>
      <w:proofErr w:type="spellStart"/>
      <w:r w:rsidRPr="00D420E1">
        <w:rPr>
          <w:i/>
        </w:rPr>
        <w:t>serdeInfo:SerDeInfo</w:t>
      </w:r>
      <w:proofErr w:type="spellEnd"/>
      <w:r w:rsidRPr="00D420E1">
        <w:rPr>
          <w:i/>
        </w:rPr>
        <w:t>(</w:t>
      </w:r>
      <w:proofErr w:type="spellStart"/>
      <w:r w:rsidRPr="00D420E1">
        <w:rPr>
          <w:i/>
        </w:rPr>
        <w:t>name:null</w:t>
      </w:r>
      <w:proofErr w:type="spellEnd"/>
      <w:r w:rsidRPr="00D420E1">
        <w:rPr>
          <w:i/>
        </w:rPr>
        <w:t>, serializationLib:org.apache.hadoop.hive.serde2.lazy.LazySimpleSerDe, parameters:{</w:t>
      </w:r>
      <w:proofErr w:type="spellStart"/>
      <w:r w:rsidRPr="00D420E1">
        <w:rPr>
          <w:i/>
        </w:rPr>
        <w:t>field.delim</w:t>
      </w:r>
      <w:proofErr w:type="spellEnd"/>
      <w:r w:rsidRPr="00D420E1">
        <w:rPr>
          <w:i/>
        </w:rPr>
        <w:t xml:space="preserve">=,, </w:t>
      </w:r>
      <w:proofErr w:type="spellStart"/>
      <w:r w:rsidRPr="00D420E1">
        <w:rPr>
          <w:i/>
        </w:rPr>
        <w:t>serialization.format</w:t>
      </w:r>
      <w:proofErr w:type="spellEnd"/>
      <w:r w:rsidRPr="00D420E1">
        <w:rPr>
          <w:i/>
        </w:rPr>
        <w:t xml:space="preserve">=,}), </w:t>
      </w:r>
      <w:proofErr w:type="spellStart"/>
      <w:r w:rsidRPr="00D420E1">
        <w:rPr>
          <w:i/>
        </w:rPr>
        <w:t>bucketCols</w:t>
      </w:r>
      <w:proofErr w:type="spellEnd"/>
      <w:r w:rsidRPr="00D420E1">
        <w:rPr>
          <w:i/>
        </w:rPr>
        <w:t xml:space="preserve">:[], </w:t>
      </w:r>
      <w:proofErr w:type="spellStart"/>
      <w:r w:rsidRPr="00D420E1">
        <w:rPr>
          <w:i/>
        </w:rPr>
        <w:t>sortCols</w:t>
      </w:r>
      <w:proofErr w:type="spellEnd"/>
      <w:r w:rsidRPr="00D420E1">
        <w:rPr>
          <w:i/>
        </w:rPr>
        <w:t xml:space="preserve">:[], parameters:{}, </w:t>
      </w:r>
      <w:proofErr w:type="spellStart"/>
      <w:r w:rsidRPr="00D420E1">
        <w:rPr>
          <w:i/>
        </w:rPr>
        <w:t>skewedInfo:SkewedInfo</w:t>
      </w:r>
      <w:proofErr w:type="spellEnd"/>
      <w:r w:rsidRPr="00D420E1">
        <w:rPr>
          <w:i/>
        </w:rPr>
        <w:t>(</w:t>
      </w:r>
      <w:proofErr w:type="spellStart"/>
      <w:r w:rsidRPr="00D420E1">
        <w:rPr>
          <w:i/>
        </w:rPr>
        <w:t>skewedColNames</w:t>
      </w:r>
      <w:proofErr w:type="spellEnd"/>
      <w:r w:rsidRPr="00D420E1">
        <w:rPr>
          <w:i/>
        </w:rPr>
        <w:t xml:space="preserve">:[], </w:t>
      </w:r>
      <w:proofErr w:type="spellStart"/>
      <w:r w:rsidRPr="00D420E1">
        <w:rPr>
          <w:i/>
        </w:rPr>
        <w:t>skewedColValues</w:t>
      </w:r>
      <w:proofErr w:type="spellEnd"/>
      <w:r w:rsidRPr="00D420E1">
        <w:rPr>
          <w:i/>
        </w:rPr>
        <w:t xml:space="preserve">:[], </w:t>
      </w:r>
      <w:proofErr w:type="spellStart"/>
      <w:r w:rsidRPr="00D420E1">
        <w:rPr>
          <w:i/>
        </w:rPr>
        <w:t>skewedColValueLocationMaps</w:t>
      </w:r>
      <w:proofErr w:type="spellEnd"/>
      <w:r w:rsidRPr="00D420E1">
        <w:rPr>
          <w:i/>
        </w:rPr>
        <w:t xml:space="preserve">:{}), </w:t>
      </w:r>
      <w:proofErr w:type="spellStart"/>
      <w:r w:rsidRPr="00D420E1">
        <w:rPr>
          <w:i/>
        </w:rPr>
        <w:t>storedAsSubDirectories:false</w:t>
      </w:r>
      <w:proofErr w:type="spellEnd"/>
      <w:r w:rsidRPr="00D420E1">
        <w:rPr>
          <w:i/>
        </w:rPr>
        <w:t xml:space="preserve">), </w:t>
      </w:r>
      <w:proofErr w:type="spellStart"/>
      <w:r w:rsidRPr="00D420E1">
        <w:rPr>
          <w:i/>
        </w:rPr>
        <w:t>partitionKeys</w:t>
      </w:r>
      <w:proofErr w:type="spellEnd"/>
      <w:r w:rsidRPr="00D420E1">
        <w:rPr>
          <w:i/>
        </w:rPr>
        <w:t>:[], parameters:{</w:t>
      </w:r>
      <w:proofErr w:type="spellStart"/>
      <w:r w:rsidRPr="00D420E1">
        <w:rPr>
          <w:i/>
        </w:rPr>
        <w:t>transient_lastDdlTime</w:t>
      </w:r>
      <w:proofErr w:type="spellEnd"/>
      <w:r w:rsidRPr="00D420E1">
        <w:rPr>
          <w:i/>
        </w:rPr>
        <w:t xml:space="preserve">=1505997324}, </w:t>
      </w:r>
      <w:proofErr w:type="spellStart"/>
      <w:r w:rsidRPr="00D420E1">
        <w:rPr>
          <w:i/>
        </w:rPr>
        <w:t>viewOriginalText:null</w:t>
      </w:r>
      <w:proofErr w:type="spellEnd"/>
      <w:r w:rsidRPr="00D420E1">
        <w:rPr>
          <w:i/>
        </w:rPr>
        <w:t xml:space="preserve">, </w:t>
      </w:r>
      <w:proofErr w:type="spellStart"/>
      <w:r w:rsidRPr="00D420E1">
        <w:rPr>
          <w:i/>
        </w:rPr>
        <w:t>viewExpandedText:null</w:t>
      </w:r>
      <w:proofErr w:type="spellEnd"/>
      <w:r w:rsidRPr="00D420E1">
        <w:rPr>
          <w:i/>
        </w:rPr>
        <w:t xml:space="preserve">, </w:t>
      </w:r>
      <w:proofErr w:type="spellStart"/>
      <w:r w:rsidRPr="00D420E1">
        <w:rPr>
          <w:i/>
        </w:rPr>
        <w:t>tableType:MANAGED_TABLE</w:t>
      </w:r>
      <w:proofErr w:type="spellEnd"/>
      <w:r w:rsidRPr="00D420E1">
        <w:rPr>
          <w:i/>
        </w:rPr>
        <w:t>)</w:t>
      </w:r>
    </w:p>
    <w:p w:rsidR="00326C6C" w:rsidRPr="00D420E1" w:rsidRDefault="00326C6C" w:rsidP="00326C6C">
      <w:pPr>
        <w:rPr>
          <w:i/>
        </w:rPr>
      </w:pPr>
      <w:r w:rsidRPr="00D420E1">
        <w:rPr>
          <w:i/>
        </w:rPr>
        <w:t>Time taken: 0.052 seconds, Fetched: 6 row(s)</w:t>
      </w:r>
    </w:p>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w:t>
      </w:r>
    </w:p>
    <w:p w:rsidR="00326C6C" w:rsidRDefault="00326C6C" w:rsidP="00326C6C"/>
    <w:p w:rsidR="00326C6C" w:rsidRDefault="00326C6C" w:rsidP="00326C6C">
      <w:r>
        <w:t>We can also check the description for a specific column from the table as follows –</w:t>
      </w:r>
    </w:p>
    <w:p w:rsidR="00D420E1" w:rsidRDefault="00D420E1" w:rsidP="00326C6C"/>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 hive (</w:t>
      </w:r>
      <w:proofErr w:type="spellStart"/>
      <w:r w:rsidRPr="00D420E1">
        <w:rPr>
          <w:i/>
        </w:rPr>
        <w:t>HiveDB</w:t>
      </w:r>
      <w:proofErr w:type="spellEnd"/>
      <w:r w:rsidRPr="00D420E1">
        <w:rPr>
          <w:i/>
        </w:rPr>
        <w:t>)&gt; describe extended employee skill;</w:t>
      </w:r>
    </w:p>
    <w:p w:rsidR="00326C6C" w:rsidRPr="00D420E1" w:rsidRDefault="00326C6C" w:rsidP="00326C6C">
      <w:pPr>
        <w:rPr>
          <w:i/>
        </w:rPr>
      </w:pPr>
      <w:r w:rsidRPr="00D420E1">
        <w:rPr>
          <w:i/>
        </w:rPr>
        <w:t xml:space="preserve">                        OK</w:t>
      </w:r>
    </w:p>
    <w:p w:rsidR="00326C6C" w:rsidRPr="00D420E1" w:rsidRDefault="00326C6C" w:rsidP="00326C6C">
      <w:pPr>
        <w:rPr>
          <w:i/>
        </w:rPr>
      </w:pPr>
      <w:r w:rsidRPr="00D420E1">
        <w:rPr>
          <w:i/>
        </w:rPr>
        <w:t xml:space="preserve">                        </w:t>
      </w:r>
      <w:proofErr w:type="gramStart"/>
      <w:r w:rsidRPr="00D420E1">
        <w:rPr>
          <w:i/>
        </w:rPr>
        <w:t>skill</w:t>
      </w:r>
      <w:proofErr w:type="gramEnd"/>
      <w:r w:rsidRPr="00D420E1">
        <w:rPr>
          <w:i/>
        </w:rPr>
        <w:t xml:space="preserve">                   string                  from </w:t>
      </w:r>
      <w:proofErr w:type="spellStart"/>
      <w:r w:rsidRPr="00D420E1">
        <w:rPr>
          <w:i/>
        </w:rPr>
        <w:t>deserializer</w:t>
      </w:r>
      <w:proofErr w:type="spellEnd"/>
      <w:r w:rsidRPr="00D420E1">
        <w:rPr>
          <w:i/>
        </w:rPr>
        <w:t xml:space="preserve">               </w:t>
      </w:r>
    </w:p>
    <w:p w:rsidR="00326C6C" w:rsidRPr="00D420E1" w:rsidRDefault="00326C6C" w:rsidP="00326C6C">
      <w:pPr>
        <w:rPr>
          <w:i/>
        </w:rPr>
      </w:pPr>
      <w:r w:rsidRPr="00D420E1">
        <w:rPr>
          <w:i/>
        </w:rPr>
        <w:tab/>
      </w:r>
      <w:r w:rsidRPr="00D420E1">
        <w:rPr>
          <w:i/>
        </w:rPr>
        <w:tab/>
        <w:t>Time taken: 0.093 seconds, Fetched: 1 row(s)</w:t>
      </w:r>
    </w:p>
    <w:p w:rsidR="00326C6C" w:rsidRPr="00D420E1" w:rsidRDefault="00326C6C" w:rsidP="00326C6C">
      <w:pPr>
        <w:rPr>
          <w:i/>
        </w:rPr>
      </w:pPr>
      <w:r w:rsidRPr="00D420E1">
        <w:rPr>
          <w:i/>
        </w:rPr>
        <w:t xml:space="preserve">                        </w:t>
      </w: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 xml:space="preserve">)&gt;     ;                                     </w:t>
      </w:r>
    </w:p>
    <w:p w:rsidR="00D420E1" w:rsidRDefault="00D420E1" w:rsidP="00326C6C"/>
    <w:p w:rsidR="00326C6C" w:rsidRDefault="00326C6C" w:rsidP="00D420E1">
      <w:pPr>
        <w:pStyle w:val="Heading2"/>
      </w:pPr>
      <w:bookmarkStart w:id="19" w:name="_Toc493771082"/>
      <w:r>
        <w:t>Show Table Command in Hive</w:t>
      </w:r>
      <w:bookmarkEnd w:id="19"/>
    </w:p>
    <w:p w:rsidR="00326C6C" w:rsidRDefault="00326C6C" w:rsidP="00326C6C">
      <w:proofErr w:type="gramStart"/>
      <w:r>
        <w:t>Gives the list of existing tables in the current database schema.</w:t>
      </w:r>
      <w:proofErr w:type="gramEnd"/>
    </w:p>
    <w:p w:rsidR="00D420E1" w:rsidRDefault="00D420E1" w:rsidP="00326C6C"/>
    <w:p w:rsidR="00326C6C" w:rsidRPr="00D420E1" w:rsidRDefault="00326C6C" w:rsidP="00326C6C">
      <w:pPr>
        <w:rPr>
          <w:i/>
        </w:rPr>
      </w:pPr>
      <w:proofErr w:type="gramStart"/>
      <w:r w:rsidRPr="00D420E1">
        <w:rPr>
          <w:i/>
        </w:rPr>
        <w:t>hive</w:t>
      </w:r>
      <w:proofErr w:type="gramEnd"/>
      <w:r w:rsidRPr="00D420E1">
        <w:rPr>
          <w:i/>
        </w:rPr>
        <w:t xml:space="preserve"> (</w:t>
      </w:r>
      <w:proofErr w:type="spellStart"/>
      <w:r w:rsidRPr="00D420E1">
        <w:rPr>
          <w:i/>
        </w:rPr>
        <w:t>HiveDB</w:t>
      </w:r>
      <w:proofErr w:type="spellEnd"/>
      <w:r w:rsidRPr="00D420E1">
        <w:rPr>
          <w:i/>
        </w:rPr>
        <w:t>)&gt; show tables;</w:t>
      </w:r>
    </w:p>
    <w:p w:rsidR="00326C6C" w:rsidRPr="00D420E1" w:rsidRDefault="00326C6C" w:rsidP="00326C6C">
      <w:pPr>
        <w:rPr>
          <w:i/>
        </w:rPr>
      </w:pPr>
      <w:r w:rsidRPr="00D420E1">
        <w:rPr>
          <w:i/>
        </w:rPr>
        <w:t>OK</w:t>
      </w:r>
    </w:p>
    <w:p w:rsidR="00326C6C" w:rsidRPr="00D420E1" w:rsidRDefault="00326C6C" w:rsidP="00326C6C">
      <w:pPr>
        <w:rPr>
          <w:i/>
        </w:rPr>
      </w:pPr>
      <w:proofErr w:type="gramStart"/>
      <w:r w:rsidRPr="00D420E1">
        <w:rPr>
          <w:i/>
        </w:rPr>
        <w:t>employee</w:t>
      </w:r>
      <w:proofErr w:type="gramEnd"/>
    </w:p>
    <w:p w:rsidR="00326C6C" w:rsidRPr="00D420E1" w:rsidRDefault="00326C6C" w:rsidP="00326C6C">
      <w:pPr>
        <w:rPr>
          <w:i/>
        </w:rPr>
      </w:pPr>
      <w:r w:rsidRPr="00D420E1">
        <w:rPr>
          <w:i/>
        </w:rPr>
        <w:t>employee2</w:t>
      </w:r>
    </w:p>
    <w:p w:rsidR="00326C6C" w:rsidRPr="00D420E1" w:rsidRDefault="00326C6C" w:rsidP="00326C6C">
      <w:pPr>
        <w:rPr>
          <w:i/>
        </w:rPr>
      </w:pPr>
      <w:r w:rsidRPr="00D420E1">
        <w:rPr>
          <w:i/>
        </w:rPr>
        <w:t>employee2table_name</w:t>
      </w:r>
    </w:p>
    <w:p w:rsidR="00326C6C" w:rsidRPr="00D420E1" w:rsidRDefault="00326C6C" w:rsidP="00326C6C">
      <w:pPr>
        <w:rPr>
          <w:i/>
        </w:rPr>
      </w:pPr>
      <w:r w:rsidRPr="00D420E1">
        <w:rPr>
          <w:i/>
        </w:rPr>
        <w:t>Time taken: 0.021 seconds, Fetched: 3 row(s)</w:t>
      </w:r>
    </w:p>
    <w:p w:rsidR="00D420E1" w:rsidRDefault="00D420E1" w:rsidP="00326C6C"/>
    <w:p w:rsidR="00326C6C" w:rsidRDefault="00326C6C" w:rsidP="00D420E1">
      <w:pPr>
        <w:pStyle w:val="Heading1"/>
      </w:pPr>
      <w:bookmarkStart w:id="20" w:name="_Toc493771083"/>
      <w:r>
        <w:t>DML Commands in Hive</w:t>
      </w:r>
      <w:bookmarkEnd w:id="20"/>
    </w:p>
    <w:p w:rsidR="00326C6C" w:rsidRDefault="00326C6C" w:rsidP="00326C6C">
      <w:r>
        <w:t>DML (Data Manipulation Language) commands in Hive are used for inserting and querying the data from hive tables once the structure and architecture of the database has been defined using the DDL commands listed above.</w:t>
      </w:r>
    </w:p>
    <w:p w:rsidR="00326C6C" w:rsidRDefault="00326C6C" w:rsidP="00326C6C">
      <w:r>
        <w:t>Data can be loaded into Hive tables using –</w:t>
      </w:r>
    </w:p>
    <w:p w:rsidR="00326C6C" w:rsidRDefault="00326C6C" w:rsidP="00326C6C">
      <w:r>
        <w:t>•</w:t>
      </w:r>
      <w:r>
        <w:tab/>
        <w:t>LOAD command</w:t>
      </w:r>
    </w:p>
    <w:p w:rsidR="00326C6C" w:rsidRDefault="00326C6C" w:rsidP="00326C6C">
      <w:r>
        <w:t>•</w:t>
      </w:r>
      <w:r>
        <w:tab/>
        <w:t>Insert command</w:t>
      </w:r>
    </w:p>
    <w:p w:rsidR="00326C6C" w:rsidRDefault="00326C6C" w:rsidP="0006346F">
      <w:pPr>
        <w:pStyle w:val="Heading2"/>
      </w:pPr>
      <w:bookmarkStart w:id="21" w:name="_Toc493771084"/>
      <w:r>
        <w:lastRenderedPageBreak/>
        <w:t xml:space="preserve">Usage of LOAD Command for Inserting Data </w:t>
      </w:r>
      <w:proofErr w:type="gramStart"/>
      <w:r>
        <w:t>Into</w:t>
      </w:r>
      <w:proofErr w:type="gramEnd"/>
      <w:r>
        <w:t xml:space="preserve"> Hive Tables</w:t>
      </w:r>
      <w:bookmarkEnd w:id="21"/>
    </w:p>
    <w:p w:rsidR="0006346F" w:rsidRDefault="0006346F" w:rsidP="00326C6C"/>
    <w:p w:rsidR="00326C6C" w:rsidRDefault="00326C6C" w:rsidP="00326C6C">
      <w:pPr>
        <w:rPr>
          <w:b/>
        </w:rPr>
      </w:pPr>
      <w:r w:rsidRPr="00E71A72">
        <w:rPr>
          <w:b/>
        </w:rPr>
        <w:t>Syntax for Load Command in Hive</w:t>
      </w:r>
    </w:p>
    <w:p w:rsidR="00E71A72" w:rsidRPr="00E71A72" w:rsidRDefault="00E71A72" w:rsidP="00326C6C">
      <w:pPr>
        <w:rPr>
          <w:b/>
        </w:rPr>
      </w:pPr>
    </w:p>
    <w:p w:rsidR="00326C6C" w:rsidRDefault="00326C6C" w:rsidP="00326C6C">
      <w:r>
        <w:t>LOAD DATA [LOCAL] INPATH '</w:t>
      </w:r>
      <w:proofErr w:type="spellStart"/>
      <w:r>
        <w:t>hdfsfilepath</w:t>
      </w:r>
      <w:proofErr w:type="spellEnd"/>
      <w:r>
        <w:t>/</w:t>
      </w:r>
      <w:proofErr w:type="spellStart"/>
      <w:r>
        <w:t>localfilepath</w:t>
      </w:r>
      <w:proofErr w:type="spellEnd"/>
      <w:r>
        <w:t xml:space="preserve">' [OVERWRITE] INTO TABLE </w:t>
      </w:r>
      <w:proofErr w:type="spellStart"/>
      <w:r>
        <w:t>existing_table_name</w:t>
      </w:r>
      <w:proofErr w:type="spellEnd"/>
    </w:p>
    <w:p w:rsidR="00326C6C" w:rsidRDefault="00326C6C" w:rsidP="00326C6C">
      <w:r>
        <w:t xml:space="preserve">Example </w:t>
      </w:r>
    </w:p>
    <w:p w:rsidR="00326C6C" w:rsidRDefault="00326C6C" w:rsidP="00326C6C">
      <w:r>
        <w:t xml:space="preserve">Let’s load a structured file that contains information about different </w:t>
      </w:r>
      <w:proofErr w:type="gramStart"/>
      <w:r>
        <w:t>employee's</w:t>
      </w:r>
      <w:proofErr w:type="gramEnd"/>
      <w:r>
        <w:t>.</w:t>
      </w:r>
    </w:p>
    <w:p w:rsidR="00326C6C" w:rsidRDefault="00326C6C" w:rsidP="00326C6C">
      <w:r>
        <w:t>The file – /home/</w:t>
      </w:r>
      <w:proofErr w:type="spellStart"/>
      <w:r>
        <w:t>acadgild</w:t>
      </w:r>
      <w:proofErr w:type="spellEnd"/>
      <w:r>
        <w:t>/Datasets/emp_details.txt</w:t>
      </w:r>
    </w:p>
    <w:p w:rsidR="0006346F" w:rsidRDefault="0006346F" w:rsidP="00326C6C"/>
    <w:p w:rsidR="00326C6C" w:rsidRPr="0006346F" w:rsidRDefault="00326C6C" w:rsidP="00326C6C">
      <w:pPr>
        <w:rPr>
          <w:i/>
        </w:rPr>
      </w:pPr>
      <w:proofErr w:type="spellStart"/>
      <w:r w:rsidRPr="0006346F">
        <w:rPr>
          <w:i/>
        </w:rPr>
        <w:t>Amit</w:t>
      </w:r>
      <w:proofErr w:type="gramStart"/>
      <w:r w:rsidRPr="0006346F">
        <w:rPr>
          <w:i/>
        </w:rPr>
        <w:t>,Big</w:t>
      </w:r>
      <w:proofErr w:type="spellEnd"/>
      <w:proofErr w:type="gramEnd"/>
      <w:r w:rsidRPr="0006346F">
        <w:rPr>
          <w:i/>
        </w:rPr>
        <w:t xml:space="preserve"> Data,1,BBSR</w:t>
      </w:r>
    </w:p>
    <w:p w:rsidR="00326C6C" w:rsidRPr="0006346F" w:rsidRDefault="00326C6C" w:rsidP="00326C6C">
      <w:pPr>
        <w:rPr>
          <w:i/>
        </w:rPr>
      </w:pPr>
      <w:proofErr w:type="spellStart"/>
      <w:r w:rsidRPr="0006346F">
        <w:rPr>
          <w:i/>
        </w:rPr>
        <w:t>Venkat</w:t>
      </w:r>
      <w:proofErr w:type="gramStart"/>
      <w:r w:rsidRPr="0006346F">
        <w:rPr>
          <w:i/>
        </w:rPr>
        <w:t>,Web</w:t>
      </w:r>
      <w:proofErr w:type="spellEnd"/>
      <w:proofErr w:type="gramEnd"/>
      <w:r w:rsidRPr="0006346F">
        <w:rPr>
          <w:i/>
        </w:rPr>
        <w:t xml:space="preserve"> Technology,2,BBSR</w:t>
      </w:r>
    </w:p>
    <w:p w:rsidR="00326C6C" w:rsidRPr="0006346F" w:rsidRDefault="00326C6C" w:rsidP="00326C6C">
      <w:pPr>
        <w:rPr>
          <w:i/>
        </w:rPr>
      </w:pPr>
      <w:r w:rsidRPr="0006346F">
        <w:rPr>
          <w:i/>
        </w:rPr>
        <w:t>Aditya</w:t>
      </w:r>
      <w:proofErr w:type="gramStart"/>
      <w:r w:rsidRPr="0006346F">
        <w:rPr>
          <w:i/>
        </w:rPr>
        <w:t>,DBA,1,BNG</w:t>
      </w:r>
      <w:proofErr w:type="gramEnd"/>
    </w:p>
    <w:p w:rsidR="00326C6C" w:rsidRPr="0006346F" w:rsidRDefault="00326C6C" w:rsidP="00326C6C">
      <w:pPr>
        <w:rPr>
          <w:i/>
        </w:rPr>
      </w:pPr>
      <w:r w:rsidRPr="0006346F">
        <w:rPr>
          <w:i/>
        </w:rPr>
        <w:t>Ravinder</w:t>
      </w:r>
      <w:proofErr w:type="gramStart"/>
      <w:r w:rsidRPr="0006346F">
        <w:rPr>
          <w:i/>
        </w:rPr>
        <w:t>,Java,2,BBSR</w:t>
      </w:r>
      <w:proofErr w:type="gramEnd"/>
    </w:p>
    <w:p w:rsidR="00326C6C" w:rsidRPr="0006346F" w:rsidRDefault="00326C6C" w:rsidP="00326C6C">
      <w:pPr>
        <w:rPr>
          <w:i/>
        </w:rPr>
      </w:pPr>
      <w:r w:rsidRPr="0006346F">
        <w:rPr>
          <w:i/>
        </w:rPr>
        <w:t>Sunil</w:t>
      </w:r>
      <w:proofErr w:type="gramStart"/>
      <w:r w:rsidRPr="0006346F">
        <w:rPr>
          <w:i/>
        </w:rPr>
        <w:t>,C</w:t>
      </w:r>
      <w:proofErr w:type="gramEnd"/>
      <w:r w:rsidRPr="0006346F">
        <w:rPr>
          <w:i/>
        </w:rPr>
        <w:t>#,1,BBSR</w:t>
      </w:r>
    </w:p>
    <w:p w:rsidR="00326C6C" w:rsidRPr="0006346F" w:rsidRDefault="00326C6C" w:rsidP="00326C6C">
      <w:pPr>
        <w:rPr>
          <w:i/>
        </w:rPr>
      </w:pPr>
      <w:r w:rsidRPr="0006346F">
        <w:rPr>
          <w:i/>
        </w:rPr>
        <w:t>Anil</w:t>
      </w:r>
      <w:proofErr w:type="gramStart"/>
      <w:r w:rsidRPr="0006346F">
        <w:rPr>
          <w:i/>
        </w:rPr>
        <w:t>,ASP,2,BNG</w:t>
      </w:r>
      <w:proofErr w:type="gramEnd"/>
    </w:p>
    <w:p w:rsidR="00326C6C" w:rsidRPr="0006346F" w:rsidRDefault="00326C6C" w:rsidP="00326C6C">
      <w:pPr>
        <w:rPr>
          <w:i/>
        </w:rPr>
      </w:pPr>
      <w:proofErr w:type="spellStart"/>
      <w:r w:rsidRPr="0006346F">
        <w:rPr>
          <w:i/>
        </w:rPr>
        <w:t>Mihir</w:t>
      </w:r>
      <w:proofErr w:type="gramStart"/>
      <w:r w:rsidRPr="0006346F">
        <w:rPr>
          <w:i/>
        </w:rPr>
        <w:t>,Big</w:t>
      </w:r>
      <w:proofErr w:type="spellEnd"/>
      <w:proofErr w:type="gramEnd"/>
      <w:r w:rsidRPr="0006346F">
        <w:rPr>
          <w:i/>
        </w:rPr>
        <w:t xml:space="preserve"> Data,3,BBSR</w:t>
      </w:r>
    </w:p>
    <w:p w:rsidR="00326C6C" w:rsidRPr="0006346F" w:rsidRDefault="00326C6C" w:rsidP="00326C6C">
      <w:pPr>
        <w:rPr>
          <w:i/>
        </w:rPr>
      </w:pPr>
      <w:r w:rsidRPr="0006346F">
        <w:rPr>
          <w:i/>
        </w:rPr>
        <w:t>Mohit</w:t>
      </w:r>
      <w:proofErr w:type="gramStart"/>
      <w:r w:rsidRPr="0006346F">
        <w:rPr>
          <w:i/>
        </w:rPr>
        <w:t>,Java,1,BBSR</w:t>
      </w:r>
      <w:proofErr w:type="gramEnd"/>
    </w:p>
    <w:p w:rsidR="00326C6C" w:rsidRDefault="00326C6C" w:rsidP="00326C6C"/>
    <w:p w:rsidR="00326C6C" w:rsidRDefault="00326C6C" w:rsidP="00326C6C"/>
    <w:p w:rsidR="00326C6C" w:rsidRDefault="00326C6C" w:rsidP="00326C6C"/>
    <w:p w:rsidR="00326C6C" w:rsidRDefault="00326C6C" w:rsidP="00326C6C">
      <w:r>
        <w:t>The file is a ‘,’ delimited file where each row can be inserted as a table record.</w:t>
      </w:r>
    </w:p>
    <w:p w:rsidR="00E71A72" w:rsidRDefault="00E71A72" w:rsidP="00326C6C"/>
    <w:p w:rsidR="00326C6C" w:rsidRDefault="00326C6C" w:rsidP="00326C6C">
      <w:r>
        <w:t>A table can be created for employee based on the contents in the file –</w:t>
      </w:r>
    </w:p>
    <w:p w:rsidR="00326C6C" w:rsidRDefault="00326C6C" w:rsidP="00E71A72">
      <w:pPr>
        <w:pStyle w:val="ListParagraph"/>
        <w:numPr>
          <w:ilvl w:val="0"/>
          <w:numId w:val="47"/>
        </w:numPr>
      </w:pPr>
      <w:r>
        <w:t>The ROW FORMAT DELIMITED must appear before any of the other clauses, with the exception of the STORED AS … clause.</w:t>
      </w:r>
    </w:p>
    <w:p w:rsidR="00326C6C" w:rsidRDefault="00326C6C" w:rsidP="00E71A72">
      <w:pPr>
        <w:pStyle w:val="ListParagraph"/>
        <w:numPr>
          <w:ilvl w:val="0"/>
          <w:numId w:val="47"/>
        </w:numPr>
      </w:pPr>
      <w:r>
        <w:t>The clause ROW FORMAT DELIMITED FIELDS TERMINATED BY '| means I character will be used as field separator by hive.</w:t>
      </w:r>
    </w:p>
    <w:p w:rsidR="00326C6C" w:rsidRDefault="00326C6C" w:rsidP="00E71A72">
      <w:pPr>
        <w:pStyle w:val="ListParagraph"/>
        <w:numPr>
          <w:ilvl w:val="0"/>
          <w:numId w:val="47"/>
        </w:numPr>
      </w:pPr>
      <w:r>
        <w:t>The clause LINES TERMINATED BY ‘\n' means that the line delimiter will be new line.</w:t>
      </w:r>
    </w:p>
    <w:p w:rsidR="00326C6C" w:rsidRDefault="00326C6C" w:rsidP="00E71A72">
      <w:pPr>
        <w:pStyle w:val="ListParagraph"/>
        <w:numPr>
          <w:ilvl w:val="0"/>
          <w:numId w:val="47"/>
        </w:numPr>
      </w:pPr>
      <w:r>
        <w:t>The clause LINES TERMINATED BY ‘\n' and STORED AS … do not require the ROW FORMAT DELIMITED keywords.</w:t>
      </w:r>
    </w:p>
    <w:p w:rsidR="0006346F" w:rsidRDefault="0006346F" w:rsidP="00326C6C"/>
    <w:p w:rsidR="00326C6C" w:rsidRPr="003D3863" w:rsidRDefault="00326C6C" w:rsidP="00326C6C">
      <w:pPr>
        <w:rPr>
          <w:i/>
        </w:rPr>
      </w:pPr>
      <w:proofErr w:type="gramStart"/>
      <w:r w:rsidRPr="003D3863">
        <w:rPr>
          <w:i/>
        </w:rPr>
        <w:t>create</w:t>
      </w:r>
      <w:proofErr w:type="gramEnd"/>
      <w:r w:rsidRPr="003D3863">
        <w:rPr>
          <w:i/>
        </w:rPr>
        <w:t xml:space="preserve"> table employee</w:t>
      </w:r>
    </w:p>
    <w:p w:rsidR="00326C6C" w:rsidRPr="003D3863" w:rsidRDefault="00326C6C" w:rsidP="00326C6C">
      <w:pPr>
        <w:rPr>
          <w:i/>
        </w:rPr>
      </w:pPr>
      <w:r w:rsidRPr="003D3863">
        <w:rPr>
          <w:i/>
        </w:rPr>
        <w:t>(</w:t>
      </w:r>
    </w:p>
    <w:p w:rsidR="00326C6C" w:rsidRPr="003D3863" w:rsidRDefault="00326C6C" w:rsidP="00326C6C">
      <w:pPr>
        <w:rPr>
          <w:i/>
        </w:rPr>
      </w:pPr>
      <w:proofErr w:type="spellStart"/>
      <w:proofErr w:type="gramStart"/>
      <w:r w:rsidRPr="003D3863">
        <w:rPr>
          <w:i/>
        </w:rPr>
        <w:t>emp_name</w:t>
      </w:r>
      <w:proofErr w:type="spellEnd"/>
      <w:proofErr w:type="gramEnd"/>
      <w:r w:rsidRPr="003D3863">
        <w:rPr>
          <w:i/>
        </w:rPr>
        <w:t xml:space="preserve"> string,</w:t>
      </w:r>
    </w:p>
    <w:p w:rsidR="00326C6C" w:rsidRPr="003D3863" w:rsidRDefault="00326C6C" w:rsidP="00326C6C">
      <w:pPr>
        <w:rPr>
          <w:i/>
        </w:rPr>
      </w:pPr>
      <w:proofErr w:type="gramStart"/>
      <w:r w:rsidRPr="003D3863">
        <w:rPr>
          <w:i/>
        </w:rPr>
        <w:t>skill</w:t>
      </w:r>
      <w:proofErr w:type="gramEnd"/>
      <w:r w:rsidRPr="003D3863">
        <w:rPr>
          <w:i/>
        </w:rPr>
        <w:t xml:space="preserve"> string,</w:t>
      </w:r>
    </w:p>
    <w:p w:rsidR="00326C6C" w:rsidRPr="003D3863" w:rsidRDefault="00326C6C" w:rsidP="00326C6C">
      <w:pPr>
        <w:rPr>
          <w:i/>
        </w:rPr>
      </w:pPr>
      <w:proofErr w:type="spellStart"/>
      <w:proofErr w:type="gramStart"/>
      <w:r w:rsidRPr="003D3863">
        <w:rPr>
          <w:i/>
        </w:rPr>
        <w:t>exp</w:t>
      </w:r>
      <w:proofErr w:type="spellEnd"/>
      <w:proofErr w:type="gramEnd"/>
      <w:r w:rsidRPr="003D3863">
        <w:rPr>
          <w:i/>
        </w:rPr>
        <w:t xml:space="preserve"> </w:t>
      </w:r>
      <w:proofErr w:type="spellStart"/>
      <w:r w:rsidRPr="003D3863">
        <w:rPr>
          <w:i/>
        </w:rPr>
        <w:t>int</w:t>
      </w:r>
      <w:proofErr w:type="spellEnd"/>
      <w:r w:rsidRPr="003D3863">
        <w:rPr>
          <w:i/>
        </w:rPr>
        <w:t>,</w:t>
      </w:r>
    </w:p>
    <w:p w:rsidR="00326C6C" w:rsidRPr="003D3863" w:rsidRDefault="00326C6C" w:rsidP="00326C6C">
      <w:pPr>
        <w:rPr>
          <w:i/>
        </w:rPr>
      </w:pPr>
      <w:proofErr w:type="gramStart"/>
      <w:r w:rsidRPr="003D3863">
        <w:rPr>
          <w:i/>
        </w:rPr>
        <w:t>location</w:t>
      </w:r>
      <w:proofErr w:type="gramEnd"/>
      <w:r w:rsidRPr="003D3863">
        <w:rPr>
          <w:i/>
        </w:rPr>
        <w:t xml:space="preserve"> string</w:t>
      </w:r>
    </w:p>
    <w:p w:rsidR="00326C6C" w:rsidRPr="003D3863" w:rsidRDefault="00326C6C" w:rsidP="00326C6C">
      <w:pPr>
        <w:rPr>
          <w:i/>
        </w:rPr>
      </w:pPr>
      <w:r w:rsidRPr="003D3863">
        <w:rPr>
          <w:i/>
        </w:rPr>
        <w:t>)</w:t>
      </w:r>
    </w:p>
    <w:p w:rsidR="00326C6C" w:rsidRPr="003D3863" w:rsidRDefault="00326C6C" w:rsidP="00326C6C">
      <w:pPr>
        <w:rPr>
          <w:i/>
        </w:rPr>
      </w:pPr>
      <w:proofErr w:type="gramStart"/>
      <w:r w:rsidRPr="003D3863">
        <w:rPr>
          <w:i/>
        </w:rPr>
        <w:t>row</w:t>
      </w:r>
      <w:proofErr w:type="gramEnd"/>
      <w:r w:rsidRPr="003D3863">
        <w:rPr>
          <w:i/>
        </w:rPr>
        <w:t xml:space="preserve"> format delimited</w:t>
      </w:r>
    </w:p>
    <w:p w:rsidR="00326C6C" w:rsidRPr="003D3863" w:rsidRDefault="00326C6C" w:rsidP="00326C6C">
      <w:pPr>
        <w:rPr>
          <w:i/>
        </w:rPr>
      </w:pPr>
      <w:proofErr w:type="gramStart"/>
      <w:r w:rsidRPr="003D3863">
        <w:rPr>
          <w:i/>
        </w:rPr>
        <w:t>fields</w:t>
      </w:r>
      <w:proofErr w:type="gramEnd"/>
      <w:r w:rsidRPr="003D3863">
        <w:rPr>
          <w:i/>
        </w:rPr>
        <w:t xml:space="preserve"> terminated by ',';</w:t>
      </w:r>
    </w:p>
    <w:p w:rsidR="00326C6C" w:rsidRDefault="00326C6C" w:rsidP="00326C6C"/>
    <w:p w:rsidR="00326C6C" w:rsidRDefault="00326C6C" w:rsidP="00326C6C"/>
    <w:p w:rsidR="00326C6C" w:rsidRPr="00E71A72" w:rsidRDefault="00326C6C" w:rsidP="00326C6C">
      <w:pPr>
        <w:rPr>
          <w:b/>
        </w:rPr>
      </w:pPr>
      <w:r w:rsidRPr="00E71A72">
        <w:rPr>
          <w:b/>
        </w:rPr>
        <w:t>Let’s load the file into the employee table –</w:t>
      </w:r>
    </w:p>
    <w:p w:rsidR="00326C6C" w:rsidRDefault="00326C6C" w:rsidP="00326C6C"/>
    <w:p w:rsidR="00326C6C" w:rsidRPr="00711AAA" w:rsidRDefault="00326C6C" w:rsidP="00326C6C">
      <w:pPr>
        <w:rPr>
          <w:i/>
        </w:rPr>
      </w:pPr>
      <w:proofErr w:type="gramStart"/>
      <w:r w:rsidRPr="00711AAA">
        <w:rPr>
          <w:i/>
        </w:rPr>
        <w:t>load</w:t>
      </w:r>
      <w:proofErr w:type="gramEnd"/>
      <w:r w:rsidRPr="00711AAA">
        <w:rPr>
          <w:i/>
        </w:rPr>
        <w:t xml:space="preserve"> data local </w:t>
      </w:r>
      <w:proofErr w:type="spellStart"/>
      <w:r w:rsidRPr="00711AAA">
        <w:rPr>
          <w:i/>
        </w:rPr>
        <w:t>inpath</w:t>
      </w:r>
      <w:proofErr w:type="spellEnd"/>
      <w:r w:rsidRPr="00711AAA">
        <w:rPr>
          <w:i/>
        </w:rPr>
        <w:t xml:space="preserve"> '/home/</w:t>
      </w:r>
      <w:proofErr w:type="spellStart"/>
      <w:r w:rsidRPr="00711AAA">
        <w:rPr>
          <w:i/>
        </w:rPr>
        <w:t>acadgild</w:t>
      </w:r>
      <w:proofErr w:type="spellEnd"/>
      <w:r w:rsidRPr="00711AAA">
        <w:rPr>
          <w:i/>
        </w:rPr>
        <w:t>/Datasets/emp_details.txt'</w:t>
      </w:r>
    </w:p>
    <w:p w:rsidR="00326C6C" w:rsidRPr="00711AAA" w:rsidRDefault="00326C6C" w:rsidP="00326C6C">
      <w:pPr>
        <w:rPr>
          <w:i/>
        </w:rPr>
      </w:pPr>
      <w:proofErr w:type="gramStart"/>
      <w:r w:rsidRPr="00711AAA">
        <w:rPr>
          <w:i/>
        </w:rPr>
        <w:t>into</w:t>
      </w:r>
      <w:proofErr w:type="gramEnd"/>
      <w:r w:rsidRPr="00711AAA">
        <w:rPr>
          <w:i/>
        </w:rPr>
        <w:t xml:space="preserve"> table employee;</w:t>
      </w:r>
    </w:p>
    <w:p w:rsidR="00326C6C" w:rsidRDefault="00326C6C" w:rsidP="00326C6C"/>
    <w:p w:rsidR="00326C6C" w:rsidRDefault="00326C6C" w:rsidP="00326C6C">
      <w:r>
        <w:t xml:space="preserve">If the keyword LOCAL is not specified, then Hive will need absolute URI of the file. However, if local is specified then it assumes the following rules </w:t>
      </w:r>
      <w:r w:rsidR="00E71A72">
        <w:t>–</w:t>
      </w:r>
    </w:p>
    <w:p w:rsidR="00E71A72" w:rsidRDefault="00E71A72" w:rsidP="00326C6C"/>
    <w:p w:rsidR="00326C6C" w:rsidRDefault="00326C6C" w:rsidP="00E71A72">
      <w:pPr>
        <w:pStyle w:val="ListParagraph"/>
        <w:numPr>
          <w:ilvl w:val="0"/>
          <w:numId w:val="48"/>
        </w:numPr>
      </w:pPr>
      <w:r>
        <w:t>It will assume it’s an HDFS path and will try to search for the file in HDFS.</w:t>
      </w:r>
    </w:p>
    <w:p w:rsidR="00326C6C" w:rsidRDefault="00326C6C" w:rsidP="00E71A72">
      <w:pPr>
        <w:pStyle w:val="ListParagraph"/>
        <w:numPr>
          <w:ilvl w:val="0"/>
          <w:numId w:val="48"/>
        </w:numPr>
      </w:pPr>
      <w:r>
        <w:t>If the path is not absolute, then hive will try to locate the file in the /user/ in HDFS.</w:t>
      </w:r>
    </w:p>
    <w:p w:rsidR="00326C6C" w:rsidRDefault="00326C6C" w:rsidP="00326C6C">
      <w:r>
        <w:lastRenderedPageBreak/>
        <w:t>Using the OVERWRITE keyword while importing means the data will be ingested i.e. it will delete old data and put new data otherwise it would just append the new data. The contents of the target table will be deleted and replaced by the files referred to by file path; otherwise the files referred by file path will be added to the table.</w:t>
      </w:r>
    </w:p>
    <w:p w:rsidR="00326C6C" w:rsidRDefault="00326C6C" w:rsidP="00326C6C">
      <w:r>
        <w:t>Let’s check if the data has been inserted into the table –</w:t>
      </w:r>
    </w:p>
    <w:p w:rsidR="00326C6C" w:rsidRDefault="00326C6C" w:rsidP="00326C6C"/>
    <w:p w:rsidR="00711AAA" w:rsidRDefault="00711AAA" w:rsidP="00326C6C"/>
    <w:p w:rsidR="00711AAA" w:rsidRPr="00711AAA" w:rsidRDefault="00711AAA" w:rsidP="00326C6C">
      <w:pPr>
        <w:rPr>
          <w:b/>
        </w:rPr>
      </w:pPr>
      <w:r w:rsidRPr="00711AAA">
        <w:rPr>
          <w:b/>
        </w:rPr>
        <w:t>To test</w:t>
      </w:r>
    </w:p>
    <w:p w:rsidR="00326C6C" w:rsidRPr="00711AAA" w:rsidRDefault="00326C6C" w:rsidP="00326C6C">
      <w:pPr>
        <w:rPr>
          <w:i/>
        </w:rPr>
      </w:pPr>
      <w:proofErr w:type="gramStart"/>
      <w:r w:rsidRPr="00711AAA">
        <w:rPr>
          <w:i/>
        </w:rPr>
        <w:t>hive</w:t>
      </w:r>
      <w:proofErr w:type="gramEnd"/>
      <w:r w:rsidRPr="00711AAA">
        <w:rPr>
          <w:i/>
        </w:rPr>
        <w:t xml:space="preserve"> (</w:t>
      </w:r>
      <w:proofErr w:type="spellStart"/>
      <w:r w:rsidRPr="00711AAA">
        <w:rPr>
          <w:i/>
        </w:rPr>
        <w:t>HiveDB</w:t>
      </w:r>
      <w:proofErr w:type="spellEnd"/>
      <w:r w:rsidRPr="00711AAA">
        <w:rPr>
          <w:i/>
        </w:rPr>
        <w:t>)&gt; select * from employee;</w:t>
      </w:r>
    </w:p>
    <w:p w:rsidR="00326C6C" w:rsidRPr="00711AAA" w:rsidRDefault="00326C6C" w:rsidP="00326C6C">
      <w:pPr>
        <w:rPr>
          <w:i/>
        </w:rPr>
      </w:pPr>
      <w:r w:rsidRPr="00711AAA">
        <w:rPr>
          <w:i/>
        </w:rPr>
        <w:t>OK</w:t>
      </w:r>
    </w:p>
    <w:p w:rsidR="00326C6C" w:rsidRPr="00711AAA" w:rsidRDefault="00326C6C" w:rsidP="00326C6C">
      <w:pPr>
        <w:rPr>
          <w:i/>
        </w:rPr>
      </w:pPr>
      <w:r w:rsidRPr="00711AAA">
        <w:rPr>
          <w:i/>
        </w:rPr>
        <w:t>Amit    Big Data        1       BBSR</w:t>
      </w:r>
    </w:p>
    <w:p w:rsidR="00326C6C" w:rsidRPr="00711AAA" w:rsidRDefault="00326C6C" w:rsidP="00326C6C">
      <w:pPr>
        <w:rPr>
          <w:i/>
        </w:rPr>
      </w:pPr>
      <w:proofErr w:type="spellStart"/>
      <w:proofErr w:type="gramStart"/>
      <w:r w:rsidRPr="00711AAA">
        <w:rPr>
          <w:i/>
        </w:rPr>
        <w:t>Venkat</w:t>
      </w:r>
      <w:proofErr w:type="spellEnd"/>
      <w:r w:rsidRPr="00711AAA">
        <w:rPr>
          <w:i/>
        </w:rPr>
        <w:t xml:space="preserve">  Web</w:t>
      </w:r>
      <w:proofErr w:type="gramEnd"/>
      <w:r w:rsidRPr="00711AAA">
        <w:rPr>
          <w:i/>
        </w:rPr>
        <w:t xml:space="preserve"> Technology  2       BBSR</w:t>
      </w:r>
    </w:p>
    <w:p w:rsidR="00326C6C" w:rsidRPr="00711AAA" w:rsidRDefault="00326C6C" w:rsidP="00326C6C">
      <w:pPr>
        <w:rPr>
          <w:i/>
        </w:rPr>
      </w:pPr>
      <w:proofErr w:type="gramStart"/>
      <w:r w:rsidRPr="00711AAA">
        <w:rPr>
          <w:i/>
        </w:rPr>
        <w:t>Aditya  DBA</w:t>
      </w:r>
      <w:proofErr w:type="gramEnd"/>
      <w:r w:rsidRPr="00711AAA">
        <w:rPr>
          <w:i/>
        </w:rPr>
        <w:t xml:space="preserve">     1       BNG</w:t>
      </w:r>
    </w:p>
    <w:p w:rsidR="00326C6C" w:rsidRPr="00711AAA" w:rsidRDefault="00326C6C" w:rsidP="00326C6C">
      <w:pPr>
        <w:rPr>
          <w:i/>
        </w:rPr>
      </w:pPr>
      <w:proofErr w:type="spellStart"/>
      <w:r w:rsidRPr="00711AAA">
        <w:rPr>
          <w:i/>
        </w:rPr>
        <w:t>Ravinder</w:t>
      </w:r>
      <w:proofErr w:type="spellEnd"/>
      <w:r w:rsidRPr="00711AAA">
        <w:rPr>
          <w:i/>
        </w:rPr>
        <w:t xml:space="preserve">        Java    2       BBSR</w:t>
      </w:r>
    </w:p>
    <w:p w:rsidR="00326C6C" w:rsidRPr="00711AAA" w:rsidRDefault="00326C6C" w:rsidP="00326C6C">
      <w:pPr>
        <w:rPr>
          <w:i/>
        </w:rPr>
      </w:pPr>
      <w:r w:rsidRPr="00711AAA">
        <w:rPr>
          <w:i/>
        </w:rPr>
        <w:t>Sunil   C#      1       BBSR</w:t>
      </w:r>
    </w:p>
    <w:p w:rsidR="00326C6C" w:rsidRPr="00711AAA" w:rsidRDefault="00326C6C" w:rsidP="00326C6C">
      <w:pPr>
        <w:rPr>
          <w:i/>
        </w:rPr>
      </w:pPr>
      <w:r w:rsidRPr="00711AAA">
        <w:rPr>
          <w:i/>
        </w:rPr>
        <w:t>Anil    ASP     2       BNG</w:t>
      </w:r>
    </w:p>
    <w:p w:rsidR="00326C6C" w:rsidRPr="00711AAA" w:rsidRDefault="00326C6C" w:rsidP="00326C6C">
      <w:pPr>
        <w:rPr>
          <w:i/>
        </w:rPr>
      </w:pPr>
      <w:proofErr w:type="spellStart"/>
      <w:r w:rsidRPr="00711AAA">
        <w:rPr>
          <w:i/>
        </w:rPr>
        <w:t>Mihir</w:t>
      </w:r>
      <w:proofErr w:type="spellEnd"/>
      <w:r w:rsidRPr="00711AAA">
        <w:rPr>
          <w:i/>
        </w:rPr>
        <w:t xml:space="preserve">   Big Data        3       BBSR</w:t>
      </w:r>
    </w:p>
    <w:p w:rsidR="00326C6C" w:rsidRPr="00711AAA" w:rsidRDefault="00326C6C" w:rsidP="00326C6C">
      <w:pPr>
        <w:rPr>
          <w:i/>
        </w:rPr>
      </w:pPr>
      <w:proofErr w:type="spellStart"/>
      <w:r w:rsidRPr="00711AAA">
        <w:rPr>
          <w:i/>
        </w:rPr>
        <w:t>Mohit</w:t>
      </w:r>
      <w:proofErr w:type="spellEnd"/>
      <w:r w:rsidRPr="00711AAA">
        <w:rPr>
          <w:i/>
        </w:rPr>
        <w:t xml:space="preserve">   Java    1       BBSR</w:t>
      </w:r>
    </w:p>
    <w:p w:rsidR="00326C6C" w:rsidRPr="00711AAA" w:rsidRDefault="00326C6C" w:rsidP="00326C6C">
      <w:pPr>
        <w:rPr>
          <w:i/>
        </w:rPr>
      </w:pPr>
      <w:r w:rsidRPr="00711AAA">
        <w:rPr>
          <w:i/>
        </w:rPr>
        <w:t>Time taken: 0.025 seconds, Fetched: 8 row(s)</w:t>
      </w:r>
    </w:p>
    <w:p w:rsidR="00326C6C" w:rsidRDefault="00326C6C" w:rsidP="00326C6C">
      <w:r>
        <w:t> </w:t>
      </w:r>
    </w:p>
    <w:p w:rsidR="00326C6C" w:rsidRPr="00E71A72" w:rsidRDefault="00326C6C" w:rsidP="00326C6C">
      <w:pPr>
        <w:rPr>
          <w:b/>
        </w:rPr>
      </w:pPr>
      <w:r w:rsidRPr="00E71A72">
        <w:rPr>
          <w:b/>
        </w:rPr>
        <w:t>Now, let's try to retrieve only 2 records using the limit option -</w:t>
      </w:r>
    </w:p>
    <w:p w:rsidR="00711AAA" w:rsidRDefault="00711AAA" w:rsidP="00326C6C"/>
    <w:p w:rsidR="00326C6C" w:rsidRPr="00711AAA" w:rsidRDefault="00326C6C" w:rsidP="00326C6C">
      <w:pPr>
        <w:rPr>
          <w:i/>
        </w:rPr>
      </w:pPr>
      <w:proofErr w:type="gramStart"/>
      <w:r w:rsidRPr="00711AAA">
        <w:rPr>
          <w:i/>
        </w:rPr>
        <w:t>hive</w:t>
      </w:r>
      <w:proofErr w:type="gramEnd"/>
      <w:r w:rsidRPr="00711AAA">
        <w:rPr>
          <w:i/>
        </w:rPr>
        <w:t xml:space="preserve"> (</w:t>
      </w:r>
      <w:proofErr w:type="spellStart"/>
      <w:r w:rsidRPr="00711AAA">
        <w:rPr>
          <w:i/>
        </w:rPr>
        <w:t>HiveDB</w:t>
      </w:r>
      <w:proofErr w:type="spellEnd"/>
      <w:r w:rsidRPr="00711AAA">
        <w:rPr>
          <w:i/>
        </w:rPr>
        <w:t>)&gt; select * from employee limit 2;</w:t>
      </w:r>
    </w:p>
    <w:p w:rsidR="00326C6C" w:rsidRPr="00711AAA" w:rsidRDefault="00326C6C" w:rsidP="00326C6C">
      <w:pPr>
        <w:rPr>
          <w:i/>
        </w:rPr>
      </w:pPr>
      <w:r w:rsidRPr="00711AAA">
        <w:rPr>
          <w:i/>
        </w:rPr>
        <w:t>OK</w:t>
      </w:r>
    </w:p>
    <w:p w:rsidR="00326C6C" w:rsidRPr="00711AAA" w:rsidRDefault="00326C6C" w:rsidP="00326C6C">
      <w:pPr>
        <w:rPr>
          <w:i/>
        </w:rPr>
      </w:pPr>
      <w:r w:rsidRPr="00711AAA">
        <w:rPr>
          <w:i/>
        </w:rPr>
        <w:t>Amit    Big Data        1       BBSR</w:t>
      </w:r>
    </w:p>
    <w:p w:rsidR="00326C6C" w:rsidRPr="00711AAA" w:rsidRDefault="00326C6C" w:rsidP="00326C6C">
      <w:pPr>
        <w:rPr>
          <w:i/>
        </w:rPr>
      </w:pPr>
      <w:proofErr w:type="spellStart"/>
      <w:proofErr w:type="gramStart"/>
      <w:r w:rsidRPr="00711AAA">
        <w:rPr>
          <w:i/>
        </w:rPr>
        <w:t>Venkat</w:t>
      </w:r>
      <w:proofErr w:type="spellEnd"/>
      <w:r w:rsidRPr="00711AAA">
        <w:rPr>
          <w:i/>
        </w:rPr>
        <w:t xml:space="preserve">  Web</w:t>
      </w:r>
      <w:proofErr w:type="gramEnd"/>
      <w:r w:rsidRPr="00711AAA">
        <w:rPr>
          <w:i/>
        </w:rPr>
        <w:t xml:space="preserve"> Technology  2       BBSR</w:t>
      </w:r>
    </w:p>
    <w:p w:rsidR="00326C6C" w:rsidRPr="00711AAA" w:rsidRDefault="00326C6C" w:rsidP="00326C6C">
      <w:pPr>
        <w:rPr>
          <w:i/>
        </w:rPr>
      </w:pPr>
      <w:r w:rsidRPr="00711AAA">
        <w:rPr>
          <w:i/>
        </w:rPr>
        <w:t>Time taken: 0.035 seconds, Fetched: 2 row(s)</w:t>
      </w:r>
    </w:p>
    <w:p w:rsidR="00326C6C" w:rsidRDefault="00326C6C" w:rsidP="00326C6C"/>
    <w:p w:rsidR="00326C6C" w:rsidRPr="00E71A72" w:rsidRDefault="00326C6C" w:rsidP="00326C6C">
      <w:pPr>
        <w:rPr>
          <w:b/>
        </w:rPr>
      </w:pPr>
      <w:r w:rsidRPr="00E71A72">
        <w:rPr>
          <w:b/>
        </w:rPr>
        <w:t>Let's count the total number of records in the table -</w:t>
      </w:r>
    </w:p>
    <w:p w:rsidR="00326C6C" w:rsidRDefault="00326C6C" w:rsidP="00326C6C"/>
    <w:p w:rsidR="00326C6C" w:rsidRPr="00711AAA" w:rsidRDefault="00711AAA" w:rsidP="00326C6C">
      <w:pPr>
        <w:rPr>
          <w:b/>
        </w:rPr>
      </w:pPr>
      <w:r w:rsidRPr="00711AAA">
        <w:rPr>
          <w:b/>
        </w:rPr>
        <w:t xml:space="preserve">Note </w:t>
      </w:r>
      <w:r w:rsidR="00326C6C" w:rsidRPr="00711AAA">
        <w:rPr>
          <w:b/>
        </w:rPr>
        <w:t>MapReduce will be initiated</w:t>
      </w:r>
    </w:p>
    <w:p w:rsidR="00711AAA" w:rsidRDefault="00711AAA" w:rsidP="00326C6C"/>
    <w:p w:rsidR="00326C6C" w:rsidRPr="00711AAA" w:rsidRDefault="00326C6C" w:rsidP="00326C6C">
      <w:pPr>
        <w:rPr>
          <w:i/>
        </w:rPr>
      </w:pPr>
      <w:proofErr w:type="gramStart"/>
      <w:r w:rsidRPr="00711AAA">
        <w:rPr>
          <w:i/>
        </w:rPr>
        <w:t>hive</w:t>
      </w:r>
      <w:proofErr w:type="gramEnd"/>
      <w:r w:rsidRPr="00711AAA">
        <w:rPr>
          <w:i/>
        </w:rPr>
        <w:t xml:space="preserve"> (</w:t>
      </w:r>
      <w:proofErr w:type="spellStart"/>
      <w:r w:rsidRPr="00711AAA">
        <w:rPr>
          <w:i/>
        </w:rPr>
        <w:t>HiveDB</w:t>
      </w:r>
      <w:proofErr w:type="spellEnd"/>
      <w:r w:rsidRPr="00711AAA">
        <w:rPr>
          <w:i/>
        </w:rPr>
        <w:t>)&gt; select count(*) from employee;</w:t>
      </w:r>
    </w:p>
    <w:p w:rsidR="00326C6C" w:rsidRPr="00711AAA" w:rsidRDefault="00326C6C" w:rsidP="00326C6C">
      <w:pPr>
        <w:rPr>
          <w:i/>
        </w:rPr>
      </w:pPr>
      <w:r w:rsidRPr="00711AAA">
        <w:rPr>
          <w:i/>
        </w:rPr>
        <w:t xml:space="preserve">Total MapReduce CPU Time Spent: 3 seconds 130 </w:t>
      </w:r>
      <w:proofErr w:type="spellStart"/>
      <w:r w:rsidRPr="00711AAA">
        <w:rPr>
          <w:i/>
        </w:rPr>
        <w:t>msec</w:t>
      </w:r>
      <w:proofErr w:type="spellEnd"/>
    </w:p>
    <w:p w:rsidR="00326C6C" w:rsidRPr="00711AAA" w:rsidRDefault="00326C6C" w:rsidP="00326C6C">
      <w:pPr>
        <w:rPr>
          <w:i/>
        </w:rPr>
      </w:pPr>
      <w:r w:rsidRPr="00711AAA">
        <w:rPr>
          <w:i/>
        </w:rPr>
        <w:t>OK</w:t>
      </w:r>
    </w:p>
    <w:p w:rsidR="00326C6C" w:rsidRPr="00711AAA" w:rsidRDefault="00326C6C" w:rsidP="00326C6C">
      <w:pPr>
        <w:rPr>
          <w:i/>
        </w:rPr>
      </w:pPr>
      <w:r w:rsidRPr="00711AAA">
        <w:rPr>
          <w:i/>
        </w:rPr>
        <w:t>8</w:t>
      </w:r>
    </w:p>
    <w:p w:rsidR="00326C6C" w:rsidRDefault="00326C6C" w:rsidP="00326C6C">
      <w:pPr>
        <w:rPr>
          <w:i/>
        </w:rPr>
      </w:pPr>
      <w:r w:rsidRPr="00711AAA">
        <w:rPr>
          <w:i/>
        </w:rPr>
        <w:t>Time taken: 20.959 seconds, Fetched: 1 row(s)</w:t>
      </w:r>
    </w:p>
    <w:p w:rsidR="00711AAA" w:rsidRPr="00711AAA" w:rsidRDefault="00711AAA" w:rsidP="00326C6C">
      <w:pPr>
        <w:rPr>
          <w:i/>
        </w:rPr>
      </w:pPr>
    </w:p>
    <w:p w:rsidR="00326C6C" w:rsidRPr="00E71A72" w:rsidRDefault="00326C6C" w:rsidP="00326C6C">
      <w:pPr>
        <w:rPr>
          <w:b/>
        </w:rPr>
      </w:pPr>
      <w:r w:rsidRPr="00E71A72">
        <w:rPr>
          <w:b/>
        </w:rPr>
        <w:t xml:space="preserve">Let’s check the number of employees from each location. </w:t>
      </w:r>
    </w:p>
    <w:p w:rsidR="00711AAA" w:rsidRDefault="00711AAA" w:rsidP="00326C6C"/>
    <w:p w:rsidR="00711AAA" w:rsidRPr="00711AAA" w:rsidRDefault="00711AAA" w:rsidP="00711AAA">
      <w:pPr>
        <w:rPr>
          <w:b/>
        </w:rPr>
      </w:pPr>
      <w:r w:rsidRPr="00711AAA">
        <w:rPr>
          <w:b/>
        </w:rPr>
        <w:t>Note MapReduce will be initiated</w:t>
      </w:r>
    </w:p>
    <w:p w:rsidR="00711AAA" w:rsidRDefault="00711AAA" w:rsidP="00326C6C"/>
    <w:p w:rsidR="00326C6C" w:rsidRPr="00711AAA" w:rsidRDefault="00326C6C" w:rsidP="00326C6C">
      <w:pPr>
        <w:rPr>
          <w:i/>
        </w:rPr>
      </w:pPr>
      <w:proofErr w:type="gramStart"/>
      <w:r w:rsidRPr="00711AAA">
        <w:rPr>
          <w:i/>
        </w:rPr>
        <w:t>hive</w:t>
      </w:r>
      <w:proofErr w:type="gramEnd"/>
      <w:r w:rsidRPr="00711AAA">
        <w:rPr>
          <w:i/>
        </w:rPr>
        <w:t xml:space="preserve"> (</w:t>
      </w:r>
      <w:proofErr w:type="spellStart"/>
      <w:r w:rsidRPr="00711AAA">
        <w:rPr>
          <w:i/>
        </w:rPr>
        <w:t>HiveDB</w:t>
      </w:r>
      <w:proofErr w:type="spellEnd"/>
      <w:r w:rsidRPr="00711AAA">
        <w:rPr>
          <w:i/>
        </w:rPr>
        <w:t>)&gt;  select location ,COUNT(*) from employee group by location;</w:t>
      </w:r>
    </w:p>
    <w:p w:rsidR="00326C6C" w:rsidRPr="00711AAA" w:rsidRDefault="00326C6C" w:rsidP="00326C6C">
      <w:pPr>
        <w:rPr>
          <w:i/>
        </w:rPr>
      </w:pPr>
    </w:p>
    <w:p w:rsidR="00326C6C" w:rsidRPr="00711AAA" w:rsidRDefault="00326C6C" w:rsidP="00326C6C">
      <w:pPr>
        <w:rPr>
          <w:i/>
        </w:rPr>
      </w:pPr>
      <w:r w:rsidRPr="00711AAA">
        <w:rPr>
          <w:i/>
        </w:rPr>
        <w:t xml:space="preserve">Total MapReduce CPU Time Spent: 3 seconds 50 </w:t>
      </w:r>
      <w:proofErr w:type="spellStart"/>
      <w:r w:rsidRPr="00711AAA">
        <w:rPr>
          <w:i/>
        </w:rPr>
        <w:t>msec</w:t>
      </w:r>
      <w:proofErr w:type="spellEnd"/>
    </w:p>
    <w:p w:rsidR="00326C6C" w:rsidRPr="00711AAA" w:rsidRDefault="00326C6C" w:rsidP="00326C6C">
      <w:pPr>
        <w:rPr>
          <w:i/>
        </w:rPr>
      </w:pPr>
      <w:r w:rsidRPr="00711AAA">
        <w:rPr>
          <w:i/>
        </w:rPr>
        <w:t>OK</w:t>
      </w:r>
    </w:p>
    <w:p w:rsidR="00326C6C" w:rsidRPr="00711AAA" w:rsidRDefault="00326C6C" w:rsidP="00326C6C">
      <w:pPr>
        <w:rPr>
          <w:i/>
        </w:rPr>
      </w:pPr>
      <w:r w:rsidRPr="00711AAA">
        <w:rPr>
          <w:i/>
        </w:rPr>
        <w:t>BBSR    6</w:t>
      </w:r>
    </w:p>
    <w:p w:rsidR="00326C6C" w:rsidRPr="00711AAA" w:rsidRDefault="00326C6C" w:rsidP="00326C6C">
      <w:pPr>
        <w:rPr>
          <w:i/>
        </w:rPr>
      </w:pPr>
      <w:r w:rsidRPr="00711AAA">
        <w:rPr>
          <w:i/>
        </w:rPr>
        <w:t>BNG     2</w:t>
      </w:r>
    </w:p>
    <w:p w:rsidR="00326C6C" w:rsidRPr="00711AAA" w:rsidRDefault="00326C6C" w:rsidP="00326C6C">
      <w:pPr>
        <w:rPr>
          <w:i/>
        </w:rPr>
      </w:pPr>
      <w:r w:rsidRPr="00711AAA">
        <w:rPr>
          <w:i/>
        </w:rPr>
        <w:t>Time taken: 21.493 seconds, Fetched: 2 row(s)</w:t>
      </w:r>
    </w:p>
    <w:p w:rsidR="00326C6C" w:rsidRDefault="00326C6C" w:rsidP="00EA61A8">
      <w:pPr>
        <w:pStyle w:val="Heading2"/>
      </w:pPr>
      <w:bookmarkStart w:id="22" w:name="_Toc493771085"/>
      <w:r>
        <w:t>Exporting Data</w:t>
      </w:r>
      <w:bookmarkEnd w:id="22"/>
    </w:p>
    <w:p w:rsidR="00326C6C" w:rsidRDefault="00326C6C" w:rsidP="00326C6C">
      <w:r>
        <w:t>INSERT OVERWRITE LOCAL DIRECTORY '/home/</w:t>
      </w:r>
      <w:proofErr w:type="spellStart"/>
      <w:r>
        <w:t>acadgild</w:t>
      </w:r>
      <w:proofErr w:type="spellEnd"/>
      <w:r>
        <w:t>/</w:t>
      </w:r>
      <w:proofErr w:type="spellStart"/>
      <w:r>
        <w:t>hiveintro</w:t>
      </w:r>
      <w:proofErr w:type="spellEnd"/>
      <w:r>
        <w:t>'</w:t>
      </w:r>
    </w:p>
    <w:p w:rsidR="00326C6C" w:rsidRDefault="00326C6C" w:rsidP="00326C6C">
      <w:r>
        <w:t>ROW FORMAT DELIMITED</w:t>
      </w:r>
    </w:p>
    <w:p w:rsidR="00326C6C" w:rsidRDefault="00326C6C" w:rsidP="00326C6C">
      <w:r>
        <w:t>FIELDS TERMINATED BY '|'</w:t>
      </w:r>
    </w:p>
    <w:p w:rsidR="00326C6C" w:rsidRDefault="00326C6C" w:rsidP="00326C6C"/>
    <w:p w:rsidR="00326C6C" w:rsidRPr="00326C6C" w:rsidRDefault="00326C6C" w:rsidP="00326C6C">
      <w:r>
        <w:t>File will be stored locally.</w:t>
      </w:r>
    </w:p>
    <w:sectPr w:rsidR="00326C6C" w:rsidRPr="00326C6C" w:rsidSect="0005544A">
      <w:headerReference w:type="default" r:id="rId9"/>
      <w:footerReference w:type="default" r:id="rId10"/>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E17" w:rsidRDefault="00CF0E17">
      <w:r>
        <w:separator/>
      </w:r>
    </w:p>
  </w:endnote>
  <w:endnote w:type="continuationSeparator" w:id="0">
    <w:p w:rsidR="00CF0E17" w:rsidRDefault="00C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2D1F2001" wp14:editId="1E1B7F63">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E17" w:rsidRDefault="00CF0E17">
      <w:r>
        <w:separator/>
      </w:r>
    </w:p>
  </w:footnote>
  <w:footnote w:type="continuationSeparator" w:id="0">
    <w:p w:rsidR="00CF0E17" w:rsidRDefault="00CF0E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B79D9"/>
    <w:multiLevelType w:val="hybridMultilevel"/>
    <w:tmpl w:val="82649484"/>
    <w:lvl w:ilvl="0" w:tplc="A2AC251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53A2659"/>
    <w:multiLevelType w:val="hybridMultilevel"/>
    <w:tmpl w:val="A2BA33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A836756"/>
    <w:multiLevelType w:val="hybridMultilevel"/>
    <w:tmpl w:val="49EC3942"/>
    <w:lvl w:ilvl="0" w:tplc="04090001">
      <w:start w:val="1"/>
      <w:numFmt w:val="bullet"/>
      <w:lvlText w:val=""/>
      <w:lvlJc w:val="left"/>
      <w:pPr>
        <w:tabs>
          <w:tab w:val="num" w:pos="1211"/>
        </w:tabs>
        <w:ind w:left="1211" w:hanging="360"/>
      </w:pPr>
      <w:rPr>
        <w:rFonts w:ascii="Symbol" w:hAnsi="Symbol" w:hint="default"/>
      </w:rPr>
    </w:lvl>
    <w:lvl w:ilvl="1" w:tplc="04090003">
      <w:start w:val="1"/>
      <w:numFmt w:val="bullet"/>
      <w:lvlText w:val="o"/>
      <w:lvlJc w:val="left"/>
      <w:pPr>
        <w:tabs>
          <w:tab w:val="num" w:pos="2214"/>
        </w:tabs>
        <w:ind w:left="2214" w:hanging="360"/>
      </w:pPr>
      <w:rPr>
        <w:rFonts w:ascii="Courier New" w:hAnsi="Courier New" w:cs="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cs="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cs="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13">
    <w:nsid w:val="0E032EDB"/>
    <w:multiLevelType w:val="hybridMultilevel"/>
    <w:tmpl w:val="AD12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EB7B5F"/>
    <w:multiLevelType w:val="hybridMultilevel"/>
    <w:tmpl w:val="5A668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06061F9"/>
    <w:multiLevelType w:val="hybridMultilevel"/>
    <w:tmpl w:val="69BE34B6"/>
    <w:lvl w:ilvl="0" w:tplc="A2AC251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1290D5D"/>
    <w:multiLevelType w:val="hybridMultilevel"/>
    <w:tmpl w:val="D9180F4E"/>
    <w:lvl w:ilvl="0" w:tplc="0D14069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1E662BA"/>
    <w:multiLevelType w:val="hybridMultilevel"/>
    <w:tmpl w:val="9BF451FE"/>
    <w:lvl w:ilvl="0" w:tplc="28D26FA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31B29DB"/>
    <w:multiLevelType w:val="hybridMultilevel"/>
    <w:tmpl w:val="CF56AF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3F60873"/>
    <w:multiLevelType w:val="hybridMultilevel"/>
    <w:tmpl w:val="683AE5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50E7CF7"/>
    <w:multiLevelType w:val="hybridMultilevel"/>
    <w:tmpl w:val="D8164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6F97151"/>
    <w:multiLevelType w:val="hybridMultilevel"/>
    <w:tmpl w:val="F5AEA7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174035C8"/>
    <w:multiLevelType w:val="hybridMultilevel"/>
    <w:tmpl w:val="CE0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87201D5"/>
    <w:multiLevelType w:val="hybridMultilevel"/>
    <w:tmpl w:val="F52E6E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9DA73C6"/>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080"/>
        </w:tabs>
        <w:ind w:left="576"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216671CA"/>
    <w:multiLevelType w:val="hybridMultilevel"/>
    <w:tmpl w:val="5E0C4824"/>
    <w:lvl w:ilvl="0" w:tplc="08BC8AB2">
      <w:start w:val="7"/>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22AF5B4B"/>
    <w:multiLevelType w:val="hybridMultilevel"/>
    <w:tmpl w:val="2F5AD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52F3984"/>
    <w:multiLevelType w:val="hybridMultilevel"/>
    <w:tmpl w:val="83D05A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4BF2F76"/>
    <w:multiLevelType w:val="hybridMultilevel"/>
    <w:tmpl w:val="8458B4BE"/>
    <w:lvl w:ilvl="0" w:tplc="28D26FA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5500133"/>
    <w:multiLevelType w:val="multilevel"/>
    <w:tmpl w:val="5FD8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006576"/>
    <w:multiLevelType w:val="multilevel"/>
    <w:tmpl w:val="582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A856CC"/>
    <w:multiLevelType w:val="multilevel"/>
    <w:tmpl w:val="A2BA33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47B409E"/>
    <w:multiLevelType w:val="multilevel"/>
    <w:tmpl w:val="512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7B0618"/>
    <w:multiLevelType w:val="hybridMultilevel"/>
    <w:tmpl w:val="C774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9282CF9"/>
    <w:multiLevelType w:val="hybridMultilevel"/>
    <w:tmpl w:val="23EC5C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F4367CE"/>
    <w:multiLevelType w:val="hybridMultilevel"/>
    <w:tmpl w:val="0BF6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120B52"/>
    <w:multiLevelType w:val="hybridMultilevel"/>
    <w:tmpl w:val="DAB04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8BF416E"/>
    <w:multiLevelType w:val="hybridMultilevel"/>
    <w:tmpl w:val="AA120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8D50099"/>
    <w:multiLevelType w:val="hybridMultilevel"/>
    <w:tmpl w:val="578AA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96937E4"/>
    <w:multiLevelType w:val="hybridMultilevel"/>
    <w:tmpl w:val="CEA423DA"/>
    <w:lvl w:ilvl="0" w:tplc="AB100B9C">
      <w:start w:val="1"/>
      <w:numFmt w:val="bullet"/>
      <w:lvlText w:val=""/>
      <w:lvlJc w:val="left"/>
      <w:pPr>
        <w:tabs>
          <w:tab w:val="num" w:pos="720"/>
        </w:tabs>
        <w:ind w:left="720" w:hanging="360"/>
      </w:pPr>
      <w:rPr>
        <w:rFonts w:ascii="Wingdings" w:hAnsi="Wingdings" w:hint="default"/>
      </w:rPr>
    </w:lvl>
    <w:lvl w:ilvl="1" w:tplc="D5942E1C" w:tentative="1">
      <w:start w:val="1"/>
      <w:numFmt w:val="bullet"/>
      <w:lvlText w:val=""/>
      <w:lvlJc w:val="left"/>
      <w:pPr>
        <w:tabs>
          <w:tab w:val="num" w:pos="1440"/>
        </w:tabs>
        <w:ind w:left="1440" w:hanging="360"/>
      </w:pPr>
      <w:rPr>
        <w:rFonts w:ascii="Wingdings" w:hAnsi="Wingdings" w:hint="default"/>
      </w:rPr>
    </w:lvl>
    <w:lvl w:ilvl="2" w:tplc="516A9EE8" w:tentative="1">
      <w:start w:val="1"/>
      <w:numFmt w:val="bullet"/>
      <w:lvlText w:val=""/>
      <w:lvlJc w:val="left"/>
      <w:pPr>
        <w:tabs>
          <w:tab w:val="num" w:pos="2160"/>
        </w:tabs>
        <w:ind w:left="2160" w:hanging="360"/>
      </w:pPr>
      <w:rPr>
        <w:rFonts w:ascii="Wingdings" w:hAnsi="Wingdings" w:hint="default"/>
      </w:rPr>
    </w:lvl>
    <w:lvl w:ilvl="3" w:tplc="A79A4A6C" w:tentative="1">
      <w:start w:val="1"/>
      <w:numFmt w:val="bullet"/>
      <w:lvlText w:val=""/>
      <w:lvlJc w:val="left"/>
      <w:pPr>
        <w:tabs>
          <w:tab w:val="num" w:pos="2880"/>
        </w:tabs>
        <w:ind w:left="2880" w:hanging="360"/>
      </w:pPr>
      <w:rPr>
        <w:rFonts w:ascii="Wingdings" w:hAnsi="Wingdings" w:hint="default"/>
      </w:rPr>
    </w:lvl>
    <w:lvl w:ilvl="4" w:tplc="6F266DF4" w:tentative="1">
      <w:start w:val="1"/>
      <w:numFmt w:val="bullet"/>
      <w:lvlText w:val=""/>
      <w:lvlJc w:val="left"/>
      <w:pPr>
        <w:tabs>
          <w:tab w:val="num" w:pos="3600"/>
        </w:tabs>
        <w:ind w:left="3600" w:hanging="360"/>
      </w:pPr>
      <w:rPr>
        <w:rFonts w:ascii="Wingdings" w:hAnsi="Wingdings" w:hint="default"/>
      </w:rPr>
    </w:lvl>
    <w:lvl w:ilvl="5" w:tplc="8958965C" w:tentative="1">
      <w:start w:val="1"/>
      <w:numFmt w:val="bullet"/>
      <w:lvlText w:val=""/>
      <w:lvlJc w:val="left"/>
      <w:pPr>
        <w:tabs>
          <w:tab w:val="num" w:pos="4320"/>
        </w:tabs>
        <w:ind w:left="4320" w:hanging="360"/>
      </w:pPr>
      <w:rPr>
        <w:rFonts w:ascii="Wingdings" w:hAnsi="Wingdings" w:hint="default"/>
      </w:rPr>
    </w:lvl>
    <w:lvl w:ilvl="6" w:tplc="B8EA8376" w:tentative="1">
      <w:start w:val="1"/>
      <w:numFmt w:val="bullet"/>
      <w:lvlText w:val=""/>
      <w:lvlJc w:val="left"/>
      <w:pPr>
        <w:tabs>
          <w:tab w:val="num" w:pos="5040"/>
        </w:tabs>
        <w:ind w:left="5040" w:hanging="360"/>
      </w:pPr>
      <w:rPr>
        <w:rFonts w:ascii="Wingdings" w:hAnsi="Wingdings" w:hint="default"/>
      </w:rPr>
    </w:lvl>
    <w:lvl w:ilvl="7" w:tplc="A9269E58" w:tentative="1">
      <w:start w:val="1"/>
      <w:numFmt w:val="bullet"/>
      <w:lvlText w:val=""/>
      <w:lvlJc w:val="left"/>
      <w:pPr>
        <w:tabs>
          <w:tab w:val="num" w:pos="5760"/>
        </w:tabs>
        <w:ind w:left="5760" w:hanging="360"/>
      </w:pPr>
      <w:rPr>
        <w:rFonts w:ascii="Wingdings" w:hAnsi="Wingdings" w:hint="default"/>
      </w:rPr>
    </w:lvl>
    <w:lvl w:ilvl="8" w:tplc="33A00E28" w:tentative="1">
      <w:start w:val="1"/>
      <w:numFmt w:val="bullet"/>
      <w:lvlText w:val=""/>
      <w:lvlJc w:val="left"/>
      <w:pPr>
        <w:tabs>
          <w:tab w:val="num" w:pos="6480"/>
        </w:tabs>
        <w:ind w:left="6480" w:hanging="360"/>
      </w:pPr>
      <w:rPr>
        <w:rFonts w:ascii="Wingdings" w:hAnsi="Wingdings" w:hint="default"/>
      </w:rPr>
    </w:lvl>
  </w:abstractNum>
  <w:abstractNum w:abstractNumId="40">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12F7B45"/>
    <w:multiLevelType w:val="hybridMultilevel"/>
    <w:tmpl w:val="BF8E3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58B34EF"/>
    <w:multiLevelType w:val="hybridMultilevel"/>
    <w:tmpl w:val="F32CA3E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8D6C66"/>
    <w:multiLevelType w:val="hybridMultilevel"/>
    <w:tmpl w:val="B636E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88C5659"/>
    <w:multiLevelType w:val="hybridMultilevel"/>
    <w:tmpl w:val="D1040C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78C1645B"/>
    <w:multiLevelType w:val="hybridMultilevel"/>
    <w:tmpl w:val="6B36933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6">
    <w:nsid w:val="79504CFD"/>
    <w:multiLevelType w:val="hybridMultilevel"/>
    <w:tmpl w:val="7488E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B694EF4"/>
    <w:multiLevelType w:val="hybridMultilevel"/>
    <w:tmpl w:val="38E2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23"/>
  </w:num>
  <w:num w:numId="14">
    <w:abstractNumId w:val="28"/>
  </w:num>
  <w:num w:numId="15">
    <w:abstractNumId w:val="12"/>
  </w:num>
  <w:num w:numId="16">
    <w:abstractNumId w:val="15"/>
  </w:num>
  <w:num w:numId="17">
    <w:abstractNumId w:val="19"/>
  </w:num>
  <w:num w:numId="18">
    <w:abstractNumId w:val="34"/>
  </w:num>
  <w:num w:numId="19">
    <w:abstractNumId w:val="27"/>
  </w:num>
  <w:num w:numId="20">
    <w:abstractNumId w:val="16"/>
  </w:num>
  <w:num w:numId="21">
    <w:abstractNumId w:val="42"/>
  </w:num>
  <w:num w:numId="22">
    <w:abstractNumId w:val="26"/>
  </w:num>
  <w:num w:numId="23">
    <w:abstractNumId w:val="25"/>
  </w:num>
  <w:num w:numId="24">
    <w:abstractNumId w:val="11"/>
  </w:num>
  <w:num w:numId="25">
    <w:abstractNumId w:val="31"/>
  </w:num>
  <w:num w:numId="26">
    <w:abstractNumId w:val="18"/>
  </w:num>
  <w:num w:numId="27">
    <w:abstractNumId w:val="44"/>
  </w:num>
  <w:num w:numId="28">
    <w:abstractNumId w:val="21"/>
  </w:num>
  <w:num w:numId="29">
    <w:abstractNumId w:val="37"/>
  </w:num>
  <w:num w:numId="30">
    <w:abstractNumId w:val="47"/>
  </w:num>
  <w:num w:numId="31">
    <w:abstractNumId w:val="22"/>
  </w:num>
  <w:num w:numId="32">
    <w:abstractNumId w:val="10"/>
  </w:num>
  <w:num w:numId="33">
    <w:abstractNumId w:val="41"/>
  </w:num>
  <w:num w:numId="34">
    <w:abstractNumId w:val="46"/>
  </w:num>
  <w:num w:numId="35">
    <w:abstractNumId w:val="33"/>
  </w:num>
  <w:num w:numId="36">
    <w:abstractNumId w:val="30"/>
  </w:num>
  <w:num w:numId="37">
    <w:abstractNumId w:val="39"/>
  </w:num>
  <w:num w:numId="38">
    <w:abstractNumId w:val="43"/>
  </w:num>
  <w:num w:numId="39">
    <w:abstractNumId w:val="32"/>
  </w:num>
  <w:num w:numId="40">
    <w:abstractNumId w:val="29"/>
  </w:num>
  <w:num w:numId="41">
    <w:abstractNumId w:val="45"/>
  </w:num>
  <w:num w:numId="42">
    <w:abstractNumId w:val="20"/>
  </w:num>
  <w:num w:numId="43">
    <w:abstractNumId w:val="36"/>
  </w:num>
  <w:num w:numId="44">
    <w:abstractNumId w:val="38"/>
  </w:num>
  <w:num w:numId="45">
    <w:abstractNumId w:val="14"/>
  </w:num>
  <w:num w:numId="46">
    <w:abstractNumId w:val="40"/>
  </w:num>
  <w:num w:numId="47">
    <w:abstractNumId w:val="35"/>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429C5"/>
    <w:rsid w:val="000524A8"/>
    <w:rsid w:val="0005544A"/>
    <w:rsid w:val="000573C6"/>
    <w:rsid w:val="0006346F"/>
    <w:rsid w:val="000813A4"/>
    <w:rsid w:val="000909FF"/>
    <w:rsid w:val="00096FFA"/>
    <w:rsid w:val="000970A7"/>
    <w:rsid w:val="000A09FF"/>
    <w:rsid w:val="000A67FB"/>
    <w:rsid w:val="000B25F4"/>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40798"/>
    <w:rsid w:val="0014322C"/>
    <w:rsid w:val="00162C90"/>
    <w:rsid w:val="001665B7"/>
    <w:rsid w:val="00176E26"/>
    <w:rsid w:val="00183252"/>
    <w:rsid w:val="00184940"/>
    <w:rsid w:val="001863AD"/>
    <w:rsid w:val="001D5045"/>
    <w:rsid w:val="001E63D4"/>
    <w:rsid w:val="001E6CBC"/>
    <w:rsid w:val="001F56CB"/>
    <w:rsid w:val="0020182A"/>
    <w:rsid w:val="0020352B"/>
    <w:rsid w:val="002116C8"/>
    <w:rsid w:val="0022029D"/>
    <w:rsid w:val="002279D7"/>
    <w:rsid w:val="00230130"/>
    <w:rsid w:val="00232962"/>
    <w:rsid w:val="00241146"/>
    <w:rsid w:val="002420E6"/>
    <w:rsid w:val="00254D5F"/>
    <w:rsid w:val="00261744"/>
    <w:rsid w:val="00265E1C"/>
    <w:rsid w:val="00285757"/>
    <w:rsid w:val="002924B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3007A4"/>
    <w:rsid w:val="00310933"/>
    <w:rsid w:val="003154A1"/>
    <w:rsid w:val="0032531A"/>
    <w:rsid w:val="00326C6C"/>
    <w:rsid w:val="00327424"/>
    <w:rsid w:val="00334974"/>
    <w:rsid w:val="00340426"/>
    <w:rsid w:val="003611AA"/>
    <w:rsid w:val="00362FFA"/>
    <w:rsid w:val="00371B15"/>
    <w:rsid w:val="00385AA1"/>
    <w:rsid w:val="00392A79"/>
    <w:rsid w:val="00392DBA"/>
    <w:rsid w:val="00393319"/>
    <w:rsid w:val="00396AC1"/>
    <w:rsid w:val="003974F4"/>
    <w:rsid w:val="003A1DFF"/>
    <w:rsid w:val="003C0653"/>
    <w:rsid w:val="003D3863"/>
    <w:rsid w:val="003D63E0"/>
    <w:rsid w:val="003E2A7C"/>
    <w:rsid w:val="003F4CF8"/>
    <w:rsid w:val="00406973"/>
    <w:rsid w:val="00415015"/>
    <w:rsid w:val="0042242E"/>
    <w:rsid w:val="00431B4D"/>
    <w:rsid w:val="00434F94"/>
    <w:rsid w:val="00441021"/>
    <w:rsid w:val="00445BE5"/>
    <w:rsid w:val="00452CCD"/>
    <w:rsid w:val="00472223"/>
    <w:rsid w:val="00473BB0"/>
    <w:rsid w:val="0049034D"/>
    <w:rsid w:val="00491368"/>
    <w:rsid w:val="00496CEC"/>
    <w:rsid w:val="00497023"/>
    <w:rsid w:val="004A1D4D"/>
    <w:rsid w:val="004B15BC"/>
    <w:rsid w:val="004B3E3B"/>
    <w:rsid w:val="004C0F05"/>
    <w:rsid w:val="004C6ADF"/>
    <w:rsid w:val="004C7CE0"/>
    <w:rsid w:val="004C7F1A"/>
    <w:rsid w:val="004E1249"/>
    <w:rsid w:val="004E7633"/>
    <w:rsid w:val="00500AB2"/>
    <w:rsid w:val="005041C0"/>
    <w:rsid w:val="0050679A"/>
    <w:rsid w:val="00511179"/>
    <w:rsid w:val="00512428"/>
    <w:rsid w:val="00513033"/>
    <w:rsid w:val="00514216"/>
    <w:rsid w:val="00515538"/>
    <w:rsid w:val="00537316"/>
    <w:rsid w:val="0054643B"/>
    <w:rsid w:val="00556E51"/>
    <w:rsid w:val="0056073E"/>
    <w:rsid w:val="00565120"/>
    <w:rsid w:val="005711F6"/>
    <w:rsid w:val="00573768"/>
    <w:rsid w:val="005773FA"/>
    <w:rsid w:val="00597D4B"/>
    <w:rsid w:val="005A3849"/>
    <w:rsid w:val="005B0D17"/>
    <w:rsid w:val="005D06AE"/>
    <w:rsid w:val="005D7C67"/>
    <w:rsid w:val="005D7D03"/>
    <w:rsid w:val="005E7628"/>
    <w:rsid w:val="005F221D"/>
    <w:rsid w:val="00601FF9"/>
    <w:rsid w:val="00604B6E"/>
    <w:rsid w:val="006125F7"/>
    <w:rsid w:val="00626049"/>
    <w:rsid w:val="0063111F"/>
    <w:rsid w:val="00642FD4"/>
    <w:rsid w:val="00652898"/>
    <w:rsid w:val="006541B1"/>
    <w:rsid w:val="006604F7"/>
    <w:rsid w:val="00670FA4"/>
    <w:rsid w:val="00695610"/>
    <w:rsid w:val="00697551"/>
    <w:rsid w:val="006A5814"/>
    <w:rsid w:val="006B30EE"/>
    <w:rsid w:val="006C6522"/>
    <w:rsid w:val="006D12AD"/>
    <w:rsid w:val="006F5599"/>
    <w:rsid w:val="00711AAA"/>
    <w:rsid w:val="00735867"/>
    <w:rsid w:val="00736B88"/>
    <w:rsid w:val="00742086"/>
    <w:rsid w:val="00750865"/>
    <w:rsid w:val="00765542"/>
    <w:rsid w:val="00771CCA"/>
    <w:rsid w:val="00775789"/>
    <w:rsid w:val="007847DB"/>
    <w:rsid w:val="0079013E"/>
    <w:rsid w:val="007928BF"/>
    <w:rsid w:val="00792B33"/>
    <w:rsid w:val="00794630"/>
    <w:rsid w:val="007B2473"/>
    <w:rsid w:val="007B4737"/>
    <w:rsid w:val="007C025B"/>
    <w:rsid w:val="007C0952"/>
    <w:rsid w:val="007C3A5D"/>
    <w:rsid w:val="007C5A68"/>
    <w:rsid w:val="00802F07"/>
    <w:rsid w:val="00806652"/>
    <w:rsid w:val="00807C8D"/>
    <w:rsid w:val="00812990"/>
    <w:rsid w:val="00814B1A"/>
    <w:rsid w:val="0082099C"/>
    <w:rsid w:val="0082523C"/>
    <w:rsid w:val="00825830"/>
    <w:rsid w:val="00845C20"/>
    <w:rsid w:val="008540FE"/>
    <w:rsid w:val="00854733"/>
    <w:rsid w:val="0086025D"/>
    <w:rsid w:val="00867F82"/>
    <w:rsid w:val="00870CBF"/>
    <w:rsid w:val="0087179F"/>
    <w:rsid w:val="00876893"/>
    <w:rsid w:val="00894BF3"/>
    <w:rsid w:val="008A1A18"/>
    <w:rsid w:val="008A3B42"/>
    <w:rsid w:val="008B7AE4"/>
    <w:rsid w:val="008F5441"/>
    <w:rsid w:val="00917583"/>
    <w:rsid w:val="00921D3C"/>
    <w:rsid w:val="009223ED"/>
    <w:rsid w:val="00924592"/>
    <w:rsid w:val="00945F67"/>
    <w:rsid w:val="00953831"/>
    <w:rsid w:val="00963AE5"/>
    <w:rsid w:val="009662C5"/>
    <w:rsid w:val="00987CD2"/>
    <w:rsid w:val="009944A3"/>
    <w:rsid w:val="009944AA"/>
    <w:rsid w:val="00995EB6"/>
    <w:rsid w:val="009A3243"/>
    <w:rsid w:val="009C4D99"/>
    <w:rsid w:val="009D6D44"/>
    <w:rsid w:val="009F6D53"/>
    <w:rsid w:val="00A068EB"/>
    <w:rsid w:val="00A232F3"/>
    <w:rsid w:val="00A23EC6"/>
    <w:rsid w:val="00A247A8"/>
    <w:rsid w:val="00A41B94"/>
    <w:rsid w:val="00A46096"/>
    <w:rsid w:val="00A51703"/>
    <w:rsid w:val="00A51B7F"/>
    <w:rsid w:val="00A52D4E"/>
    <w:rsid w:val="00A5456A"/>
    <w:rsid w:val="00A5765B"/>
    <w:rsid w:val="00A57946"/>
    <w:rsid w:val="00A60977"/>
    <w:rsid w:val="00A656EA"/>
    <w:rsid w:val="00A71C4A"/>
    <w:rsid w:val="00A909CB"/>
    <w:rsid w:val="00A96C6A"/>
    <w:rsid w:val="00AA0ADC"/>
    <w:rsid w:val="00AA3294"/>
    <w:rsid w:val="00AD3F86"/>
    <w:rsid w:val="00AD42DF"/>
    <w:rsid w:val="00AD4A71"/>
    <w:rsid w:val="00AD716B"/>
    <w:rsid w:val="00AE6E26"/>
    <w:rsid w:val="00AF1E9F"/>
    <w:rsid w:val="00B01B77"/>
    <w:rsid w:val="00B10996"/>
    <w:rsid w:val="00B17754"/>
    <w:rsid w:val="00B255A6"/>
    <w:rsid w:val="00B25D83"/>
    <w:rsid w:val="00B42342"/>
    <w:rsid w:val="00B5163B"/>
    <w:rsid w:val="00B51A45"/>
    <w:rsid w:val="00B609ED"/>
    <w:rsid w:val="00B64E2C"/>
    <w:rsid w:val="00B76F74"/>
    <w:rsid w:val="00B97AB0"/>
    <w:rsid w:val="00BA0A83"/>
    <w:rsid w:val="00BB4FB3"/>
    <w:rsid w:val="00BB5EA7"/>
    <w:rsid w:val="00BB7B9E"/>
    <w:rsid w:val="00BC3E5A"/>
    <w:rsid w:val="00BC45CA"/>
    <w:rsid w:val="00BF2FC6"/>
    <w:rsid w:val="00BF4C58"/>
    <w:rsid w:val="00C16B20"/>
    <w:rsid w:val="00C25642"/>
    <w:rsid w:val="00C25DC3"/>
    <w:rsid w:val="00C3742C"/>
    <w:rsid w:val="00C45DE8"/>
    <w:rsid w:val="00C47ADA"/>
    <w:rsid w:val="00C500F9"/>
    <w:rsid w:val="00C53040"/>
    <w:rsid w:val="00C628FC"/>
    <w:rsid w:val="00C66167"/>
    <w:rsid w:val="00C742C5"/>
    <w:rsid w:val="00C77721"/>
    <w:rsid w:val="00C84DD1"/>
    <w:rsid w:val="00C925AA"/>
    <w:rsid w:val="00CA10DC"/>
    <w:rsid w:val="00CA68D9"/>
    <w:rsid w:val="00CB06ED"/>
    <w:rsid w:val="00CB4C5C"/>
    <w:rsid w:val="00CC005C"/>
    <w:rsid w:val="00CC4F59"/>
    <w:rsid w:val="00CC77D7"/>
    <w:rsid w:val="00CF0E17"/>
    <w:rsid w:val="00D034C8"/>
    <w:rsid w:val="00D048B1"/>
    <w:rsid w:val="00D0603A"/>
    <w:rsid w:val="00D16E10"/>
    <w:rsid w:val="00D22C0F"/>
    <w:rsid w:val="00D351C1"/>
    <w:rsid w:val="00D37E05"/>
    <w:rsid w:val="00D420E1"/>
    <w:rsid w:val="00D47796"/>
    <w:rsid w:val="00D746D2"/>
    <w:rsid w:val="00D76724"/>
    <w:rsid w:val="00D81EE4"/>
    <w:rsid w:val="00D83257"/>
    <w:rsid w:val="00DA0D93"/>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71A72"/>
    <w:rsid w:val="00E909D7"/>
    <w:rsid w:val="00E93050"/>
    <w:rsid w:val="00E93F0E"/>
    <w:rsid w:val="00EA61A8"/>
    <w:rsid w:val="00EB02A3"/>
    <w:rsid w:val="00EB4635"/>
    <w:rsid w:val="00EB5B87"/>
    <w:rsid w:val="00EB5CF1"/>
    <w:rsid w:val="00EC4988"/>
    <w:rsid w:val="00EC608C"/>
    <w:rsid w:val="00ED18FF"/>
    <w:rsid w:val="00ED2444"/>
    <w:rsid w:val="00ED2A05"/>
    <w:rsid w:val="00EE5C82"/>
    <w:rsid w:val="00F03275"/>
    <w:rsid w:val="00F12BCF"/>
    <w:rsid w:val="00F15D16"/>
    <w:rsid w:val="00F67253"/>
    <w:rsid w:val="00F8052A"/>
    <w:rsid w:val="00F83C46"/>
    <w:rsid w:val="00F844F6"/>
    <w:rsid w:val="00F94FDA"/>
    <w:rsid w:val="00F96121"/>
    <w:rsid w:val="00FA178C"/>
    <w:rsid w:val="00FA2AEF"/>
    <w:rsid w:val="00FB48C0"/>
    <w:rsid w:val="00FB6F72"/>
    <w:rsid w:val="00FC11CD"/>
    <w:rsid w:val="00FC1D78"/>
    <w:rsid w:val="00FD07E9"/>
    <w:rsid w:val="00FD0C2C"/>
    <w:rsid w:val="00FD2875"/>
    <w:rsid w:val="00FF06AF"/>
    <w:rsid w:val="00FF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
      </w:numPr>
      <w:spacing w:before="120" w:after="120"/>
      <w:outlineLvl w:val="4"/>
    </w:pPr>
    <w:rPr>
      <w:b/>
    </w:rPr>
  </w:style>
  <w:style w:type="paragraph" w:styleId="Heading6">
    <w:name w:val="heading 6"/>
    <w:basedOn w:val="Normal"/>
    <w:next w:val="Normal"/>
    <w:qFormat/>
    <w:rsid w:val="00DD417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2"/>
      </w:numPr>
    </w:pPr>
  </w:style>
  <w:style w:type="paragraph" w:styleId="ListBullet2">
    <w:name w:val="List Bullet 2"/>
    <w:basedOn w:val="Normal"/>
    <w:autoRedefine/>
    <w:rsid w:val="00DD4176"/>
    <w:pPr>
      <w:numPr>
        <w:numId w:val="3"/>
      </w:numPr>
    </w:pPr>
  </w:style>
  <w:style w:type="paragraph" w:styleId="ListBullet3">
    <w:name w:val="List Bullet 3"/>
    <w:basedOn w:val="Normal"/>
    <w:autoRedefine/>
    <w:rsid w:val="00DD4176"/>
    <w:pPr>
      <w:numPr>
        <w:numId w:val="4"/>
      </w:numPr>
    </w:pPr>
  </w:style>
  <w:style w:type="paragraph" w:styleId="ListBullet4">
    <w:name w:val="List Bullet 4"/>
    <w:basedOn w:val="Normal"/>
    <w:autoRedefine/>
    <w:rsid w:val="00DD4176"/>
    <w:pPr>
      <w:numPr>
        <w:numId w:val="5"/>
      </w:numPr>
    </w:pPr>
  </w:style>
  <w:style w:type="paragraph" w:styleId="ListBullet5">
    <w:name w:val="List Bullet 5"/>
    <w:basedOn w:val="Normal"/>
    <w:autoRedefine/>
    <w:rsid w:val="00DD4176"/>
    <w:pPr>
      <w:numPr>
        <w:numId w:val="6"/>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7"/>
      </w:numPr>
    </w:pPr>
  </w:style>
  <w:style w:type="paragraph" w:styleId="ListNumber2">
    <w:name w:val="List Number 2"/>
    <w:basedOn w:val="Normal"/>
    <w:rsid w:val="00DD4176"/>
    <w:pPr>
      <w:numPr>
        <w:numId w:val="8"/>
      </w:numPr>
    </w:pPr>
  </w:style>
  <w:style w:type="paragraph" w:styleId="ListNumber3">
    <w:name w:val="List Number 3"/>
    <w:basedOn w:val="Normal"/>
    <w:rsid w:val="00DD4176"/>
    <w:pPr>
      <w:numPr>
        <w:numId w:val="9"/>
      </w:numPr>
    </w:pPr>
  </w:style>
  <w:style w:type="paragraph" w:styleId="ListNumber4">
    <w:name w:val="List Number 4"/>
    <w:basedOn w:val="Normal"/>
    <w:rsid w:val="00DD4176"/>
    <w:pPr>
      <w:numPr>
        <w:numId w:val="10"/>
      </w:numPr>
    </w:pPr>
  </w:style>
  <w:style w:type="paragraph" w:styleId="ListNumber5">
    <w:name w:val="List Number 5"/>
    <w:basedOn w:val="Normal"/>
    <w:rsid w:val="00DD4176"/>
    <w:pPr>
      <w:numPr>
        <w:numId w:val="11"/>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link w:val="PlainTextChar"/>
    <w:uiPriority w:val="99"/>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46"/>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character" w:customStyle="1" w:styleId="PlainTextChar">
    <w:name w:val="Plain Text Char"/>
    <w:basedOn w:val="DefaultParagraphFont"/>
    <w:link w:val="PlainText"/>
    <w:uiPriority w:val="99"/>
    <w:rsid w:val="004B15BC"/>
    <w:rPr>
      <w:rFonts w:ascii="Courier New" w:hAnsi="Courier New" w:cs="Courier New"/>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
      </w:numPr>
      <w:spacing w:before="120" w:after="120"/>
      <w:outlineLvl w:val="4"/>
    </w:pPr>
    <w:rPr>
      <w:b/>
    </w:rPr>
  </w:style>
  <w:style w:type="paragraph" w:styleId="Heading6">
    <w:name w:val="heading 6"/>
    <w:basedOn w:val="Normal"/>
    <w:next w:val="Normal"/>
    <w:qFormat/>
    <w:rsid w:val="00DD4176"/>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2"/>
      </w:numPr>
    </w:pPr>
  </w:style>
  <w:style w:type="paragraph" w:styleId="ListBullet2">
    <w:name w:val="List Bullet 2"/>
    <w:basedOn w:val="Normal"/>
    <w:autoRedefine/>
    <w:rsid w:val="00DD4176"/>
    <w:pPr>
      <w:numPr>
        <w:numId w:val="3"/>
      </w:numPr>
    </w:pPr>
  </w:style>
  <w:style w:type="paragraph" w:styleId="ListBullet3">
    <w:name w:val="List Bullet 3"/>
    <w:basedOn w:val="Normal"/>
    <w:autoRedefine/>
    <w:rsid w:val="00DD4176"/>
    <w:pPr>
      <w:numPr>
        <w:numId w:val="4"/>
      </w:numPr>
    </w:pPr>
  </w:style>
  <w:style w:type="paragraph" w:styleId="ListBullet4">
    <w:name w:val="List Bullet 4"/>
    <w:basedOn w:val="Normal"/>
    <w:autoRedefine/>
    <w:rsid w:val="00DD4176"/>
    <w:pPr>
      <w:numPr>
        <w:numId w:val="5"/>
      </w:numPr>
    </w:pPr>
  </w:style>
  <w:style w:type="paragraph" w:styleId="ListBullet5">
    <w:name w:val="List Bullet 5"/>
    <w:basedOn w:val="Normal"/>
    <w:autoRedefine/>
    <w:rsid w:val="00DD4176"/>
    <w:pPr>
      <w:numPr>
        <w:numId w:val="6"/>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7"/>
      </w:numPr>
    </w:pPr>
  </w:style>
  <w:style w:type="paragraph" w:styleId="ListNumber2">
    <w:name w:val="List Number 2"/>
    <w:basedOn w:val="Normal"/>
    <w:rsid w:val="00DD4176"/>
    <w:pPr>
      <w:numPr>
        <w:numId w:val="8"/>
      </w:numPr>
    </w:pPr>
  </w:style>
  <w:style w:type="paragraph" w:styleId="ListNumber3">
    <w:name w:val="List Number 3"/>
    <w:basedOn w:val="Normal"/>
    <w:rsid w:val="00DD4176"/>
    <w:pPr>
      <w:numPr>
        <w:numId w:val="9"/>
      </w:numPr>
    </w:pPr>
  </w:style>
  <w:style w:type="paragraph" w:styleId="ListNumber4">
    <w:name w:val="List Number 4"/>
    <w:basedOn w:val="Normal"/>
    <w:rsid w:val="00DD4176"/>
    <w:pPr>
      <w:numPr>
        <w:numId w:val="10"/>
      </w:numPr>
    </w:pPr>
  </w:style>
  <w:style w:type="paragraph" w:styleId="ListNumber5">
    <w:name w:val="List Number 5"/>
    <w:basedOn w:val="Normal"/>
    <w:rsid w:val="00DD4176"/>
    <w:pPr>
      <w:numPr>
        <w:numId w:val="11"/>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link w:val="PlainTextChar"/>
    <w:uiPriority w:val="99"/>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46"/>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character" w:customStyle="1" w:styleId="PlainTextChar">
    <w:name w:val="Plain Text Char"/>
    <w:basedOn w:val="DefaultParagraphFont"/>
    <w:link w:val="PlainText"/>
    <w:uiPriority w:val="99"/>
    <w:rsid w:val="004B15BC"/>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226694">
      <w:bodyDiv w:val="1"/>
      <w:marLeft w:val="0"/>
      <w:marRight w:val="0"/>
      <w:marTop w:val="0"/>
      <w:marBottom w:val="0"/>
      <w:divBdr>
        <w:top w:val="none" w:sz="0" w:space="0" w:color="auto"/>
        <w:left w:val="none" w:sz="0" w:space="0" w:color="auto"/>
        <w:bottom w:val="none" w:sz="0" w:space="0" w:color="auto"/>
        <w:right w:val="none" w:sz="0" w:space="0" w:color="auto"/>
      </w:divBdr>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438525528">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868176771">
      <w:bodyDiv w:val="1"/>
      <w:marLeft w:val="0"/>
      <w:marRight w:val="0"/>
      <w:marTop w:val="0"/>
      <w:marBottom w:val="0"/>
      <w:divBdr>
        <w:top w:val="none" w:sz="0" w:space="0" w:color="auto"/>
        <w:left w:val="none" w:sz="0" w:space="0" w:color="auto"/>
        <w:bottom w:val="none" w:sz="0" w:space="0" w:color="auto"/>
        <w:right w:val="none" w:sz="0" w:space="0" w:color="auto"/>
      </w:divBdr>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646682">
      <w:bodyDiv w:val="1"/>
      <w:marLeft w:val="0"/>
      <w:marRight w:val="0"/>
      <w:marTop w:val="0"/>
      <w:marBottom w:val="0"/>
      <w:divBdr>
        <w:top w:val="none" w:sz="0" w:space="0" w:color="auto"/>
        <w:left w:val="none" w:sz="0" w:space="0" w:color="auto"/>
        <w:bottom w:val="none" w:sz="0" w:space="0" w:color="auto"/>
        <w:right w:val="none" w:sz="0" w:space="0" w:color="auto"/>
      </w:divBdr>
    </w:div>
    <w:div w:id="1054082511">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85150">
      <w:bodyDiv w:val="1"/>
      <w:marLeft w:val="0"/>
      <w:marRight w:val="0"/>
      <w:marTop w:val="0"/>
      <w:marBottom w:val="0"/>
      <w:divBdr>
        <w:top w:val="none" w:sz="0" w:space="0" w:color="auto"/>
        <w:left w:val="none" w:sz="0" w:space="0" w:color="auto"/>
        <w:bottom w:val="none" w:sz="0" w:space="0" w:color="auto"/>
        <w:right w:val="none" w:sz="0" w:space="0" w:color="auto"/>
      </w:divBdr>
    </w:div>
    <w:div w:id="1394428722">
      <w:bodyDiv w:val="1"/>
      <w:marLeft w:val="0"/>
      <w:marRight w:val="0"/>
      <w:marTop w:val="0"/>
      <w:marBottom w:val="0"/>
      <w:divBdr>
        <w:top w:val="none" w:sz="0" w:space="0" w:color="auto"/>
        <w:left w:val="none" w:sz="0" w:space="0" w:color="auto"/>
        <w:bottom w:val="none" w:sz="0" w:space="0" w:color="auto"/>
        <w:right w:val="none" w:sz="0" w:space="0" w:color="auto"/>
      </w:divBdr>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 w:id="2115708770">
      <w:bodyDiv w:val="1"/>
      <w:marLeft w:val="0"/>
      <w:marRight w:val="0"/>
      <w:marTop w:val="0"/>
      <w:marBottom w:val="0"/>
      <w:divBdr>
        <w:top w:val="none" w:sz="0" w:space="0" w:color="auto"/>
        <w:left w:val="none" w:sz="0" w:space="0" w:color="auto"/>
        <w:bottom w:val="none" w:sz="0" w:space="0" w:color="auto"/>
        <w:right w:val="none" w:sz="0" w:space="0" w:color="auto"/>
      </w:divBdr>
    </w:div>
    <w:div w:id="213740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EDD73-89B4-4C62-8AAB-81BBAC13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46</TotalTime>
  <Pages>11</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14996</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3</cp:revision>
  <cp:lastPrinted>2010-03-02T07:42:00Z</cp:lastPrinted>
  <dcterms:created xsi:type="dcterms:W3CDTF">2017-09-21T14:04:00Z</dcterms:created>
  <dcterms:modified xsi:type="dcterms:W3CDTF">2017-09-21T14:50:00Z</dcterms:modified>
</cp:coreProperties>
</file>